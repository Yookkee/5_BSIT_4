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6A0481" w:rsidRDefault="00897BE4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Санкт-Петербургский </w:t>
      </w:r>
      <w:r w:rsidR="00C53ADA" w:rsidRPr="006A0481">
        <w:rPr>
          <w:rFonts w:eastAsia="Times New Roman" w:cs="Times New Roman"/>
        </w:rPr>
        <w:t>политехнический университет</w:t>
      </w:r>
      <w:r w:rsidRPr="00897BE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Петра Великого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897BE4">
        <w:rPr>
          <w:rFonts w:eastAsia="Times New Roman" w:cs="Times New Roman"/>
        </w:rPr>
        <w:t>компьютерных наук и технологий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830F2D" w:rsidRDefault="00830F2D" w:rsidP="00830F2D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830F2D" w:rsidRPr="0017518D" w:rsidRDefault="007355FE" w:rsidP="00830F2D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caps/>
          <w:sz w:val="32"/>
          <w:szCs w:val="32"/>
        </w:rPr>
        <w:t xml:space="preserve">по лабораторной работе № </w:t>
      </w:r>
      <w:r w:rsidR="009C6B47">
        <w:rPr>
          <w:b/>
          <w:caps/>
          <w:sz w:val="32"/>
          <w:szCs w:val="32"/>
          <w:lang w:val="en-US"/>
        </w:rPr>
        <w:t>4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jc w:val="center"/>
        <w:rPr>
          <w:rFonts w:eastAsia="Times New Roman" w:cs="Times New Roman"/>
          <w:spacing w:val="62"/>
        </w:rPr>
      </w:pPr>
    </w:p>
    <w:p w:rsidR="0024620D" w:rsidRPr="0017518D" w:rsidRDefault="009C6B47" w:rsidP="00551AA4">
      <w:pPr>
        <w:pStyle w:val="1"/>
        <w:numPr>
          <w:ilvl w:val="0"/>
          <w:numId w:val="0"/>
        </w:numPr>
        <w:spacing w:line="240" w:lineRule="auto"/>
        <w:jc w:val="center"/>
        <w:rPr>
          <w:sz w:val="24"/>
          <w:szCs w:val="24"/>
        </w:rPr>
      </w:pPr>
      <w:bookmarkStart w:id="0" w:name="_Toc468381764"/>
      <w:r>
        <w:rPr>
          <w:sz w:val="24"/>
          <w:szCs w:val="24"/>
        </w:rPr>
        <w:t>Распределенная система сбора информации о рабочих станциях в сети</w:t>
      </w:r>
      <w:bookmarkEnd w:id="0"/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551AA4">
        <w:rPr>
          <w:rFonts w:eastAsia="Times New Roman" w:cs="Times New Roman"/>
        </w:rPr>
        <w:t>Безопасность современных информационных технологий</w:t>
      </w:r>
      <w:r w:rsidRPr="006A0481">
        <w:rPr>
          <w:rFonts w:eastAsia="Times New Roman" w:cs="Times New Roman"/>
        </w:rPr>
        <w:t>»</w:t>
      </w:r>
    </w:p>
    <w:p w:rsidR="00C53ADA" w:rsidRDefault="00C53ADA" w:rsidP="00C53ADA"/>
    <w:p w:rsidR="00C53ADA" w:rsidRDefault="00C53ADA" w:rsidP="00C53ADA"/>
    <w:p w:rsidR="00830F2D" w:rsidRDefault="00830F2D" w:rsidP="00C53ADA"/>
    <w:p w:rsidR="00830F2D" w:rsidRDefault="00830F2D" w:rsidP="00C53ADA"/>
    <w:p w:rsidR="00830F2D" w:rsidRDefault="00830F2D" w:rsidP="00C53ADA"/>
    <w:p w:rsidR="00C53ADA" w:rsidRPr="00B57B60" w:rsidRDefault="00C53ADA" w:rsidP="007821D0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C53ADA" w:rsidRPr="00B57B60" w:rsidRDefault="00C53ADA" w:rsidP="007821D0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студент гр. </w:t>
      </w:r>
      <w:r w:rsidR="00491F12">
        <w:rPr>
          <w:rFonts w:cs="Times New Roman"/>
        </w:rPr>
        <w:t>3</w:t>
      </w:r>
      <w:r w:rsidRPr="00B57B60">
        <w:rPr>
          <w:rFonts w:cs="Times New Roman"/>
        </w:rPr>
        <w:t>3</w:t>
      </w:r>
      <w:r w:rsidR="00B968FE">
        <w:rPr>
          <w:rFonts w:cs="Times New Roman"/>
        </w:rPr>
        <w:t>508</w:t>
      </w:r>
      <w:r w:rsidRPr="00B57B60">
        <w:rPr>
          <w:rFonts w:cs="Times New Roman"/>
        </w:rPr>
        <w:t>/</w:t>
      </w:r>
      <w:r w:rsidR="00897BE4">
        <w:rPr>
          <w:rFonts w:cs="Times New Roman"/>
        </w:rPr>
        <w:t>3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6F2DE7">
        <w:rPr>
          <w:rFonts w:cs="Times New Roman"/>
        </w:rPr>
        <w:t xml:space="preserve">   </w:t>
      </w:r>
      <w:r w:rsidR="00897BE4">
        <w:rPr>
          <w:rFonts w:cs="Times New Roman"/>
        </w:rPr>
        <w:t>Проценко</w:t>
      </w:r>
      <w:r w:rsidR="002E5CC5">
        <w:rPr>
          <w:rFonts w:cs="Times New Roman"/>
        </w:rPr>
        <w:t xml:space="preserve"> </w:t>
      </w:r>
      <w:r w:rsidR="00897BE4">
        <w:rPr>
          <w:rFonts w:cs="Times New Roman"/>
        </w:rPr>
        <w:t>Е.Г</w:t>
      </w:r>
      <w:r w:rsidR="002E5CC5">
        <w:rPr>
          <w:rFonts w:cs="Times New Roman"/>
        </w:rPr>
        <w:t>.</w:t>
      </w:r>
    </w:p>
    <w:p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 w:rsidR="00F37CDE">
        <w:rPr>
          <w:rFonts w:cs="Times New Roman"/>
        </w:rPr>
        <w:t xml:space="preserve"> </w:t>
      </w:r>
      <w:r w:rsidR="00F37CDE">
        <w:rPr>
          <w:rFonts w:cs="Times New Roman"/>
          <w:sz w:val="22"/>
          <w:szCs w:val="22"/>
        </w:rPr>
        <w:t>__________</w:t>
      </w:r>
    </w:p>
    <w:p w:rsidR="004F1D5E" w:rsidRDefault="004F1D5E" w:rsidP="007821D0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C53ADA" w:rsidRPr="004F1D5E" w:rsidRDefault="004F1D5E" w:rsidP="004F1D5E">
      <w:pPr>
        <w:pStyle w:val="af3"/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Руководитель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C53ADA" w:rsidRPr="004F1D5E">
        <w:rPr>
          <w:rFonts w:cs="Times New Roman"/>
        </w:rPr>
        <w:tab/>
      </w:r>
      <w:r w:rsidR="00C53ADA" w:rsidRPr="004F1D5E">
        <w:rPr>
          <w:rFonts w:cs="Times New Roman"/>
        </w:rPr>
        <w:tab/>
      </w:r>
      <w:r w:rsidR="003C218B" w:rsidRPr="004F1D5E">
        <w:rPr>
          <w:rFonts w:cs="Times New Roman"/>
        </w:rPr>
        <w:t xml:space="preserve">       </w:t>
      </w:r>
      <w:r w:rsidR="00491F12">
        <w:rPr>
          <w:rFonts w:cs="Times New Roman"/>
        </w:rPr>
        <w:tab/>
      </w:r>
      <w:r w:rsidR="00491F12">
        <w:rPr>
          <w:rFonts w:cs="Times New Roman"/>
        </w:rPr>
        <w:tab/>
      </w:r>
      <w:r w:rsidR="00551AA4">
        <w:rPr>
          <w:rFonts w:cs="Times New Roman"/>
        </w:rPr>
        <w:t>Иванов</w:t>
      </w:r>
      <w:r w:rsidR="00491F12">
        <w:rPr>
          <w:rFonts w:cs="Times New Roman"/>
        </w:rPr>
        <w:t xml:space="preserve"> </w:t>
      </w:r>
      <w:r w:rsidR="00551AA4">
        <w:rPr>
          <w:rFonts w:cs="Times New Roman"/>
        </w:rPr>
        <w:t>Д</w:t>
      </w:r>
      <w:r w:rsidR="00491F12">
        <w:rPr>
          <w:rFonts w:cs="Times New Roman"/>
        </w:rPr>
        <w:t>.В.</w:t>
      </w:r>
    </w:p>
    <w:p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="00F37CDE">
        <w:rPr>
          <w:rFonts w:cs="Times New Roman"/>
        </w:rPr>
        <w:t xml:space="preserve"> </w:t>
      </w:r>
      <w:r w:rsidR="00F37CDE">
        <w:rPr>
          <w:rFonts w:cs="Times New Roman"/>
          <w:sz w:val="22"/>
          <w:szCs w:val="22"/>
        </w:rPr>
        <w:t>__________</w:t>
      </w:r>
    </w:p>
    <w:p w:rsidR="00C53ADA" w:rsidRPr="00B57B60" w:rsidRDefault="00C53ADA" w:rsidP="007821D0">
      <w:pPr>
        <w:pStyle w:val="af3"/>
        <w:numPr>
          <w:ilvl w:val="0"/>
          <w:numId w:val="1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C53ADA" w:rsidRPr="006A0481" w:rsidRDefault="00C53ADA" w:rsidP="007821D0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7355FE" w:rsidRDefault="007355FE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F2DE7" w:rsidRDefault="006F2DE7" w:rsidP="0017518D">
      <w:pPr>
        <w:suppressAutoHyphens/>
        <w:spacing w:line="240" w:lineRule="auto"/>
        <w:ind w:firstLine="0"/>
        <w:rPr>
          <w:rFonts w:eastAsia="Times New Roman" w:cs="Times New Roman"/>
        </w:rPr>
      </w:pPr>
    </w:p>
    <w:p w:rsidR="00897BE4" w:rsidRDefault="00897BE4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C53ADA" w:rsidRPr="006F2DE7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0"/>
        </w:rPr>
      </w:pPr>
      <w:r w:rsidRPr="006A0481">
        <w:rPr>
          <w:rFonts w:eastAsia="Times New Roman" w:cs="Times New Roman"/>
        </w:rPr>
        <w:t>201</w:t>
      </w:r>
      <w:r w:rsidR="00897BE4">
        <w:rPr>
          <w:rFonts w:eastAsia="Times New Roman" w:cs="Times New Roman"/>
        </w:rPr>
        <w:t>6</w:t>
      </w:r>
    </w:p>
    <w:bookmarkStart w:id="1" w:name="_Toc461466638" w:displacedByCustomXml="next"/>
    <w:bookmarkStart w:id="2" w:name="_Toc399929201" w:displacedByCustomXml="next"/>
    <w:bookmarkStart w:id="3" w:name="_Toc399929241" w:displacedByCustomXml="next"/>
    <w:bookmarkStart w:id="4" w:name="_Toc399929116" w:displacedByCustomXml="next"/>
    <w:bookmarkStart w:id="5" w:name="_Toc468381765" w:displacedByCustomXml="next"/>
    <w:bookmarkStart w:id="6" w:name="_Toc466936428" w:displacedByCustomXml="next"/>
    <w:bookmarkStart w:id="7" w:name="_Toc466936203" w:displacedByCustomXml="next"/>
    <w:bookmarkStart w:id="8" w:name="_Toc462840447" w:displacedByCustomXml="next"/>
    <w:bookmarkStart w:id="9" w:name="_Toc462840398" w:displacedByCustomXml="next"/>
    <w:bookmarkStart w:id="10" w:name="_Toc462840306" w:displacedByCustomXml="next"/>
    <w:sdt>
      <w:sdtPr>
        <w:rPr>
          <w:rFonts w:eastAsia="Calibri" w:cstheme="minorBidi"/>
          <w:b w:val="0"/>
          <w:bCs w:val="0"/>
          <w:caps w:val="0"/>
          <w:kern w:val="0"/>
          <w:szCs w:val="22"/>
          <w:lang w:eastAsia="en-US"/>
        </w:rPr>
        <w:id w:val="-1662688330"/>
        <w:docPartObj>
          <w:docPartGallery w:val="Table of Contents"/>
          <w:docPartUnique/>
        </w:docPartObj>
      </w:sdtPr>
      <w:sdtEndPr>
        <w:rPr>
          <w:rFonts w:eastAsiaTheme="minorEastAsia"/>
          <w:szCs w:val="28"/>
          <w:lang w:eastAsia="ru-RU"/>
        </w:rPr>
      </w:sdtEndPr>
      <w:sdtContent>
        <w:bookmarkEnd w:id="4" w:displacedByCustomXml="prev"/>
        <w:bookmarkEnd w:id="3" w:displacedByCustomXml="prev"/>
        <w:bookmarkEnd w:id="2" w:displacedByCustomXml="prev"/>
        <w:bookmarkEnd w:id="1" w:displacedByCustomXml="prev"/>
        <w:p w:rsidR="003908A2" w:rsidRDefault="00551AA4" w:rsidP="00AE029F">
          <w:pPr>
            <w:pStyle w:val="af8"/>
            <w:numPr>
              <w:ilvl w:val="0"/>
              <w:numId w:val="11"/>
            </w:numPr>
            <w:rPr>
              <w:noProof/>
            </w:rPr>
          </w:pPr>
          <w:r>
            <w:t>Содержание</w:t>
          </w:r>
          <w:bookmarkEnd w:id="10"/>
          <w:bookmarkEnd w:id="9"/>
          <w:bookmarkEnd w:id="8"/>
          <w:bookmarkEnd w:id="7"/>
          <w:bookmarkEnd w:id="6"/>
          <w:bookmarkEnd w:id="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3908A2" w:rsidRDefault="003908A2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8381766" w:history="1">
            <w:r w:rsidRPr="0049552E">
              <w:rPr>
                <w:rStyle w:val="aff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49552E">
              <w:rPr>
                <w:rStyle w:val="aff2"/>
              </w:rPr>
              <w:t>Цель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_Toc468381766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380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908A2" w:rsidRDefault="003908A2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8381767" w:history="1">
            <w:r w:rsidRPr="0049552E">
              <w:rPr>
                <w:rStyle w:val="aff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49552E">
              <w:rPr>
                <w:rStyle w:val="aff2"/>
              </w:rPr>
              <w:t>Результаты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_Toc468381767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380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908A2" w:rsidRDefault="003908A2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8381768" w:history="1">
            <w:r w:rsidRPr="0049552E">
              <w:rPr>
                <w:rStyle w:val="aff2"/>
              </w:rPr>
              <w:t>3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49552E">
              <w:rPr>
                <w:rStyle w:val="aff2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_Toc468381768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3804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908A2" w:rsidRDefault="003908A2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8381769" w:history="1">
            <w:r w:rsidRPr="0049552E">
              <w:rPr>
                <w:rStyle w:val="aff2"/>
              </w:rPr>
              <w:t>4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49552E">
              <w:rPr>
                <w:rStyle w:val="aff2"/>
              </w:rPr>
              <w:t>Ответы на контрольные вопросы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_Toc468381769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3804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3908A2" w:rsidRDefault="003908A2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8381770" w:history="1">
            <w:r w:rsidRPr="0049552E">
              <w:rPr>
                <w:rStyle w:val="aff2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_Toc468381770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3804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551AA4" w:rsidRDefault="00551AA4" w:rsidP="00551AA4">
          <w:pPr>
            <w:pStyle w:val="af3"/>
            <w:numPr>
              <w:ilvl w:val="0"/>
              <w:numId w:val="11"/>
            </w:numPr>
          </w:pPr>
          <w:r>
            <w:rPr>
              <w:b/>
            </w:rPr>
            <w:fldChar w:fldCharType="end"/>
          </w:r>
        </w:p>
      </w:sdtContent>
    </w:sdt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  <w:bookmarkStart w:id="11" w:name="_GoBack"/>
      <w:bookmarkEnd w:id="11"/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AE029F">
      <w:pPr>
        <w:suppressAutoHyphens/>
        <w:ind w:firstLine="0"/>
        <w:rPr>
          <w:rFonts w:eastAsia="Times New Roman" w:cs="Times New Roman"/>
          <w:b/>
        </w:rPr>
      </w:pPr>
    </w:p>
    <w:p w:rsidR="00AE029F" w:rsidRDefault="00AE029F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2E5CC5" w:rsidRPr="00EA26EF" w:rsidRDefault="00AE029F" w:rsidP="00AE029F">
      <w:pPr>
        <w:pStyle w:val="1"/>
        <w:ind w:left="993" w:hanging="426"/>
        <w:jc w:val="center"/>
      </w:pPr>
      <w:bookmarkStart w:id="12" w:name="_Toc468381766"/>
      <w:r>
        <w:lastRenderedPageBreak/>
        <w:t>Цель работы</w:t>
      </w:r>
      <w:bookmarkEnd w:id="12"/>
    </w:p>
    <w:p w:rsidR="000F2D0C" w:rsidRDefault="009C6B47" w:rsidP="009C6B47">
      <w:pPr>
        <w:rPr>
          <w:rFonts w:eastAsia="Times New Roman" w:cs="Times New Roman"/>
          <w:b/>
          <w:bCs/>
          <w:caps/>
          <w:kern w:val="32"/>
          <w:szCs w:val="32"/>
        </w:rPr>
      </w:pPr>
      <w:r w:rsidRPr="00B21CD3">
        <w:rPr>
          <w:rFonts w:eastAsia="Times New Roman"/>
        </w:rPr>
        <w:t>Написать расп</w:t>
      </w:r>
      <w:r>
        <w:rPr>
          <w:rFonts w:eastAsia="Times New Roman"/>
        </w:rPr>
        <w:t>р</w:t>
      </w:r>
      <w:r w:rsidRPr="00B21CD3">
        <w:rPr>
          <w:rFonts w:eastAsia="Times New Roman"/>
        </w:rPr>
        <w:t>еделенную систему сбора информации о компьютере, состоящую из сервера и клиента</w:t>
      </w:r>
      <w:r>
        <w:rPr>
          <w:rFonts w:eastAsia="Times New Roman"/>
        </w:rPr>
        <w:t>,</w:t>
      </w:r>
      <w:r w:rsidRPr="00B21CD3">
        <w:rPr>
          <w:rFonts w:eastAsia="Times New Roman"/>
        </w:rPr>
        <w:t xml:space="preserve"> взаимодействующих </w:t>
      </w:r>
      <w:proofErr w:type="gramStart"/>
      <w:r w:rsidRPr="00B21CD3">
        <w:rPr>
          <w:rFonts w:eastAsia="Times New Roman"/>
        </w:rPr>
        <w:t>через сокеты</w:t>
      </w:r>
      <w:proofErr w:type="gramEnd"/>
      <w:r w:rsidRPr="00B21CD3">
        <w:rPr>
          <w:rFonts w:eastAsia="Times New Roman"/>
        </w:rPr>
        <w:t>.</w:t>
      </w:r>
    </w:p>
    <w:p w:rsidR="002C02BA" w:rsidRPr="006229B5" w:rsidRDefault="0017518D" w:rsidP="003908A2">
      <w:pPr>
        <w:spacing w:line="240" w:lineRule="auto"/>
        <w:ind w:firstLine="0"/>
      </w:pPr>
      <w:r>
        <w:br w:type="page"/>
      </w:r>
    </w:p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2C02BA" w:rsidRPr="006229B5" w:rsidRDefault="002C02BA" w:rsidP="00A77C9C"/>
    <w:p w:rsidR="000F2D0C" w:rsidRPr="006229B5" w:rsidRDefault="000F2D0C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 w:rsidRPr="006229B5">
        <w:br w:type="page"/>
      </w:r>
    </w:p>
    <w:p w:rsidR="002C02BA" w:rsidRDefault="002C02BA" w:rsidP="00CC7CBC">
      <w:pPr>
        <w:pStyle w:val="1"/>
        <w:ind w:left="993" w:hanging="426"/>
        <w:jc w:val="center"/>
      </w:pPr>
      <w:bookmarkStart w:id="13" w:name="_Toc468381767"/>
      <w:r>
        <w:lastRenderedPageBreak/>
        <w:t>Результаты работы</w:t>
      </w:r>
      <w:bookmarkEnd w:id="13"/>
    </w:p>
    <w:p w:rsidR="00492C70" w:rsidRDefault="009C6B47" w:rsidP="009C6B47">
      <w:r>
        <w:t xml:space="preserve">Разработка программы началась с создания простого клиента и сервера, где клиент может отправить на сервер сообщение с запросом ответа, сервер в ответ отправляет строку </w:t>
      </w:r>
      <w:r w:rsidRPr="009C6B47">
        <w:t>“</w:t>
      </w:r>
      <w:r>
        <w:rPr>
          <w:lang w:val="en-US"/>
        </w:rPr>
        <w:t>Hello</w:t>
      </w:r>
      <w:r w:rsidRPr="009C6B47">
        <w:t>!!!”.</w:t>
      </w:r>
    </w:p>
    <w:p w:rsidR="009C6B47" w:rsidRDefault="009C6B47" w:rsidP="009C6B47">
      <w:pPr>
        <w:pStyle w:val="af5"/>
      </w:pPr>
      <w:r>
        <w:rPr>
          <w:noProof/>
        </w:rPr>
        <w:drawing>
          <wp:inline distT="0" distB="0" distL="0" distR="0">
            <wp:extent cx="4038600" cy="3114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47" w:rsidRDefault="009C6B47" w:rsidP="009C6B47">
      <w:pPr>
        <w:pStyle w:val="aa"/>
      </w:pPr>
      <w:r>
        <w:t>Рисунок 1 – Механизм отправки запроса на сервер</w:t>
      </w:r>
    </w:p>
    <w:p w:rsidR="009C6B47" w:rsidRPr="009C6B47" w:rsidRDefault="009C6B47" w:rsidP="009C6B47"/>
    <w:p w:rsidR="009C6B47" w:rsidRDefault="009C6B47" w:rsidP="009C6B47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4638675" cy="3267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47" w:rsidRDefault="009C6B47" w:rsidP="009C6B47">
      <w:pPr>
        <w:pStyle w:val="aa"/>
      </w:pPr>
      <w:r>
        <w:t>Рисунок 2 – Механизм обработки запроса на сервере</w:t>
      </w:r>
    </w:p>
    <w:p w:rsidR="00FD29C1" w:rsidRDefault="00FD29C1" w:rsidP="00FD29C1"/>
    <w:p w:rsidR="00FD29C1" w:rsidRDefault="00FD29C1" w:rsidP="00FD29C1">
      <w:r>
        <w:lastRenderedPageBreak/>
        <w:t xml:space="preserve">Зачем нужна переменная </w:t>
      </w:r>
      <w:r>
        <w:rPr>
          <w:lang w:val="en-US"/>
        </w:rPr>
        <w:t>cmd</w:t>
      </w:r>
      <w:r w:rsidRPr="00FD29C1">
        <w:t xml:space="preserve">? </w:t>
      </w:r>
      <w:r>
        <w:t>Это относится к части протокола взаимодействия между клиентом и сервером. При отправке запроса, клиент должен сформировать данные таким образом, чтобы сервер корректно их обработал. Так как клиент может выполнять несколько различных запросов, нужно выделить некоторое количество битов/байтов для идентификации типа запроса. Для этого используется первый байт сообщение. То есть, каждый запрос (</w:t>
      </w:r>
      <w:r>
        <w:rPr>
          <w:lang w:val="en-US"/>
        </w:rPr>
        <w:t>request</w:t>
      </w:r>
      <w:r>
        <w:t>)</w:t>
      </w:r>
      <w:r w:rsidRPr="00FD29C1">
        <w:t xml:space="preserve"> </w:t>
      </w:r>
      <w:r>
        <w:t>от клиента содержит хотя бы один байт данных.</w:t>
      </w:r>
    </w:p>
    <w:p w:rsidR="00FD29C1" w:rsidRDefault="00FD29C1" w:rsidP="00FD29C1">
      <w:r>
        <w:t>В каждом пакете байт, идентифицирующий тип запроса всегда стоит на первом месте (если передается более одного байта, например, нужно передать путь к файлу, то байт команды будет первым).</w:t>
      </w:r>
    </w:p>
    <w:p w:rsidR="00FD29C1" w:rsidRPr="00FD29C1" w:rsidRDefault="00FD29C1" w:rsidP="00FD29C1">
      <w:r>
        <w:t>Набор команд и их идентификаторов характеризуются следующим фрагментом кода</w:t>
      </w:r>
      <w:r w:rsidRPr="00FD29C1">
        <w:t>:</w:t>
      </w:r>
    </w:p>
    <w:p w:rsidR="00FD29C1" w:rsidRDefault="00FD29C1" w:rsidP="00FD29C1">
      <w:pPr>
        <w:pStyle w:val="ac"/>
      </w:pPr>
      <w:proofErr w:type="gramStart"/>
      <w:r w:rsidRPr="00FD29C1">
        <w:t>enum</w:t>
      </w:r>
      <w:proofErr w:type="gramEnd"/>
      <w:r w:rsidRPr="00FD29C1">
        <w:t xml:space="preserve"> COMMANDS { VERSION = 1, TICKS, MEMORY, DISKS, OWNER, ACL_ACE, TIME, HELLO = 95, HELP = 90, QUIT = 99 };</w:t>
      </w:r>
    </w:p>
    <w:p w:rsidR="007F0C4F" w:rsidRPr="007F0C4F" w:rsidRDefault="007F0C4F" w:rsidP="007F0C4F">
      <w:pPr>
        <w:rPr>
          <w:lang w:val="en-US"/>
        </w:rPr>
      </w:pPr>
    </w:p>
    <w:p w:rsidR="007F0C4F" w:rsidRPr="007F0C4F" w:rsidRDefault="007F0C4F" w:rsidP="007F0C4F">
      <w:pPr>
        <w:pStyle w:val="ab"/>
      </w:pPr>
      <w:r>
        <w:t>Таблица 1 – Команды и их идентификаторы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2123"/>
        <w:gridCol w:w="5664"/>
      </w:tblGrid>
      <w:tr w:rsidR="00FD29C1" w:rsidTr="00D75413">
        <w:trPr>
          <w:jc w:val="center"/>
        </w:trPr>
        <w:tc>
          <w:tcPr>
            <w:tcW w:w="1274" w:type="dxa"/>
          </w:tcPr>
          <w:p w:rsidR="00FD29C1" w:rsidRPr="00FD29C1" w:rsidRDefault="00FD29C1" w:rsidP="007F0C4F">
            <w:pPr>
              <w:pStyle w:val="ad"/>
            </w:pPr>
            <w:r>
              <w:t>Команда</w:t>
            </w:r>
          </w:p>
        </w:tc>
        <w:tc>
          <w:tcPr>
            <w:tcW w:w="2123" w:type="dxa"/>
          </w:tcPr>
          <w:p w:rsidR="00FD29C1" w:rsidRPr="00FD29C1" w:rsidRDefault="00FD29C1" w:rsidP="007F0C4F">
            <w:pPr>
              <w:pStyle w:val="ad"/>
            </w:pPr>
            <w:r>
              <w:t>Идентификатор</w:t>
            </w:r>
          </w:p>
        </w:tc>
        <w:tc>
          <w:tcPr>
            <w:tcW w:w="5664" w:type="dxa"/>
          </w:tcPr>
          <w:p w:rsidR="00FD29C1" w:rsidRPr="00FD29C1" w:rsidRDefault="00FD29C1" w:rsidP="007F0C4F">
            <w:pPr>
              <w:pStyle w:val="ad"/>
            </w:pPr>
            <w:r>
              <w:t>Описание</w:t>
            </w:r>
          </w:p>
        </w:tc>
      </w:tr>
      <w:tr w:rsidR="00FD29C1" w:rsidTr="00D75413">
        <w:trPr>
          <w:jc w:val="center"/>
        </w:trPr>
        <w:tc>
          <w:tcPr>
            <w:tcW w:w="1274" w:type="dxa"/>
          </w:tcPr>
          <w:p w:rsidR="00FD29C1" w:rsidRDefault="00FD29C1" w:rsidP="007F0C4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123" w:type="dxa"/>
          </w:tcPr>
          <w:p w:rsidR="00FD29C1" w:rsidRDefault="00FD29C1" w:rsidP="007F0C4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4" w:type="dxa"/>
          </w:tcPr>
          <w:p w:rsidR="00FD29C1" w:rsidRPr="00FD29C1" w:rsidRDefault="00FD29C1" w:rsidP="007F0C4F">
            <w:pPr>
              <w:pStyle w:val="ad"/>
            </w:pPr>
            <w:r>
              <w:t>Запросить версию ос</w:t>
            </w:r>
          </w:p>
        </w:tc>
      </w:tr>
      <w:tr w:rsidR="00FD29C1" w:rsidRPr="007F0C4F" w:rsidTr="00D75413">
        <w:trPr>
          <w:jc w:val="center"/>
        </w:trPr>
        <w:tc>
          <w:tcPr>
            <w:tcW w:w="1274" w:type="dxa"/>
          </w:tcPr>
          <w:p w:rsidR="00FD29C1" w:rsidRDefault="007F0C4F" w:rsidP="007F0C4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Ticks</w:t>
            </w:r>
          </w:p>
        </w:tc>
        <w:tc>
          <w:tcPr>
            <w:tcW w:w="2123" w:type="dxa"/>
          </w:tcPr>
          <w:p w:rsidR="00FD29C1" w:rsidRDefault="007F0C4F" w:rsidP="007F0C4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64" w:type="dxa"/>
          </w:tcPr>
          <w:p w:rsidR="00FD29C1" w:rsidRPr="007F0C4F" w:rsidRDefault="007F0C4F" w:rsidP="007F0C4F">
            <w:pPr>
              <w:pStyle w:val="ad"/>
            </w:pPr>
            <w:r>
              <w:t>Время с начала работы ос</w:t>
            </w:r>
          </w:p>
        </w:tc>
      </w:tr>
      <w:tr w:rsidR="00FD29C1" w:rsidRPr="007F0C4F" w:rsidTr="00D75413">
        <w:trPr>
          <w:jc w:val="center"/>
        </w:trPr>
        <w:tc>
          <w:tcPr>
            <w:tcW w:w="1274" w:type="dxa"/>
          </w:tcPr>
          <w:p w:rsidR="00FD29C1" w:rsidRPr="007F0C4F" w:rsidRDefault="007F0C4F" w:rsidP="007F0C4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Memory</w:t>
            </w:r>
          </w:p>
        </w:tc>
        <w:tc>
          <w:tcPr>
            <w:tcW w:w="2123" w:type="dxa"/>
          </w:tcPr>
          <w:p w:rsidR="00FD29C1" w:rsidRPr="007F0C4F" w:rsidRDefault="007F0C4F" w:rsidP="007F0C4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64" w:type="dxa"/>
          </w:tcPr>
          <w:p w:rsidR="00FD29C1" w:rsidRPr="007F0C4F" w:rsidRDefault="007F0C4F" w:rsidP="007F0C4F">
            <w:pPr>
              <w:pStyle w:val="ad"/>
            </w:pPr>
            <w:r>
              <w:t>Информация о памяти устройства</w:t>
            </w:r>
          </w:p>
        </w:tc>
      </w:tr>
      <w:tr w:rsidR="00FD29C1" w:rsidRPr="007F0C4F" w:rsidTr="00D75413">
        <w:trPr>
          <w:jc w:val="center"/>
        </w:trPr>
        <w:tc>
          <w:tcPr>
            <w:tcW w:w="1274" w:type="dxa"/>
          </w:tcPr>
          <w:p w:rsidR="00FD29C1" w:rsidRPr="007F0C4F" w:rsidRDefault="007F0C4F" w:rsidP="007F0C4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Disks</w:t>
            </w:r>
          </w:p>
        </w:tc>
        <w:tc>
          <w:tcPr>
            <w:tcW w:w="2123" w:type="dxa"/>
          </w:tcPr>
          <w:p w:rsidR="00FD29C1" w:rsidRPr="007F0C4F" w:rsidRDefault="007F0C4F" w:rsidP="007F0C4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64" w:type="dxa"/>
          </w:tcPr>
          <w:p w:rsidR="00FD29C1" w:rsidRPr="007F0C4F" w:rsidRDefault="007F0C4F" w:rsidP="007F0C4F">
            <w:pPr>
              <w:pStyle w:val="ad"/>
            </w:pPr>
            <w:r>
              <w:t>Информация о дисках</w:t>
            </w:r>
          </w:p>
        </w:tc>
      </w:tr>
      <w:tr w:rsidR="00FD29C1" w:rsidRPr="007F0C4F" w:rsidTr="00D75413">
        <w:trPr>
          <w:jc w:val="center"/>
        </w:trPr>
        <w:tc>
          <w:tcPr>
            <w:tcW w:w="1274" w:type="dxa"/>
          </w:tcPr>
          <w:p w:rsidR="00FD29C1" w:rsidRPr="007F0C4F" w:rsidRDefault="007F0C4F" w:rsidP="007F0C4F">
            <w:pPr>
              <w:pStyle w:val="ad"/>
            </w:pPr>
            <w:r>
              <w:rPr>
                <w:lang w:val="en-US"/>
              </w:rPr>
              <w:t>Owner</w:t>
            </w:r>
            <w:r>
              <w:t>*</w:t>
            </w:r>
          </w:p>
        </w:tc>
        <w:tc>
          <w:tcPr>
            <w:tcW w:w="2123" w:type="dxa"/>
          </w:tcPr>
          <w:p w:rsidR="00FD29C1" w:rsidRPr="007F0C4F" w:rsidRDefault="007F0C4F" w:rsidP="007F0C4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64" w:type="dxa"/>
          </w:tcPr>
          <w:p w:rsidR="00FD29C1" w:rsidRPr="007F0C4F" w:rsidRDefault="007F0C4F" w:rsidP="007F0C4F">
            <w:pPr>
              <w:pStyle w:val="ad"/>
            </w:pPr>
            <w:r>
              <w:t>Владелец файла/папки/ключа реестра</w:t>
            </w:r>
          </w:p>
        </w:tc>
      </w:tr>
      <w:tr w:rsidR="00FD29C1" w:rsidRPr="007F0C4F" w:rsidTr="00D75413">
        <w:trPr>
          <w:jc w:val="center"/>
        </w:trPr>
        <w:tc>
          <w:tcPr>
            <w:tcW w:w="1274" w:type="dxa"/>
          </w:tcPr>
          <w:p w:rsidR="00FD29C1" w:rsidRPr="007F0C4F" w:rsidRDefault="007F0C4F" w:rsidP="007F0C4F">
            <w:pPr>
              <w:pStyle w:val="ad"/>
            </w:pPr>
            <w:r>
              <w:rPr>
                <w:lang w:val="en-US"/>
              </w:rPr>
              <w:t>Acl_ace</w:t>
            </w:r>
            <w:r>
              <w:t>*</w:t>
            </w:r>
          </w:p>
        </w:tc>
        <w:tc>
          <w:tcPr>
            <w:tcW w:w="2123" w:type="dxa"/>
          </w:tcPr>
          <w:p w:rsidR="00FD29C1" w:rsidRPr="007F0C4F" w:rsidRDefault="007F0C4F" w:rsidP="007F0C4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64" w:type="dxa"/>
          </w:tcPr>
          <w:p w:rsidR="00FD29C1" w:rsidRPr="007F0C4F" w:rsidRDefault="007F0C4F" w:rsidP="007F0C4F">
            <w:pPr>
              <w:pStyle w:val="ad"/>
            </w:pPr>
            <w:r>
              <w:rPr>
                <w:lang w:val="en-US"/>
              </w:rPr>
              <w:t>ACL</w:t>
            </w:r>
            <w:r w:rsidRPr="007F0C4F">
              <w:t xml:space="preserve"> </w:t>
            </w:r>
            <w:r>
              <w:t>файла/папки/ключа реестра</w:t>
            </w:r>
          </w:p>
        </w:tc>
      </w:tr>
      <w:tr w:rsidR="00FD29C1" w:rsidRPr="007F0C4F" w:rsidTr="00D75413">
        <w:trPr>
          <w:jc w:val="center"/>
        </w:trPr>
        <w:tc>
          <w:tcPr>
            <w:tcW w:w="1274" w:type="dxa"/>
          </w:tcPr>
          <w:p w:rsidR="00FD29C1" w:rsidRPr="007F0C4F" w:rsidRDefault="007F0C4F" w:rsidP="007F0C4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123" w:type="dxa"/>
          </w:tcPr>
          <w:p w:rsidR="00FD29C1" w:rsidRPr="007F0C4F" w:rsidRDefault="007F0C4F" w:rsidP="007F0C4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64" w:type="dxa"/>
          </w:tcPr>
          <w:p w:rsidR="00FD29C1" w:rsidRPr="007F0C4F" w:rsidRDefault="007F0C4F" w:rsidP="007F0C4F">
            <w:pPr>
              <w:pStyle w:val="ad"/>
            </w:pPr>
            <w:r>
              <w:t>Системное время</w:t>
            </w:r>
          </w:p>
        </w:tc>
      </w:tr>
    </w:tbl>
    <w:p w:rsidR="007F0C4F" w:rsidRDefault="007F0C4F" w:rsidP="00FD29C1"/>
    <w:p w:rsidR="00D75413" w:rsidRPr="00D75413" w:rsidRDefault="00AC5655" w:rsidP="00D75413">
      <w:proofErr w:type="spellStart"/>
      <w:r>
        <w:t>Здездочкой</w:t>
      </w:r>
      <w:proofErr w:type="spellEnd"/>
      <w:r>
        <w:t xml:space="preserve"> помече</w:t>
      </w:r>
      <w:r w:rsidR="007F0C4F">
        <w:t>ны те запросы, которые требуют от клиента дополнительной информации</w:t>
      </w:r>
      <w:r w:rsidR="007F0C4F" w:rsidRPr="007F0C4F">
        <w:t xml:space="preserve">: </w:t>
      </w:r>
      <w:r w:rsidR="007F0C4F">
        <w:t>путь к файлу/папке/ключу реестра</w:t>
      </w:r>
      <w:r w:rsidR="00D75413">
        <w:t>. Например, запрос на владельца файла может иметь следующий вид</w:t>
      </w:r>
      <w:r w:rsidR="00D75413" w:rsidRPr="00D75413">
        <w:t>: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402"/>
      </w:tblGrid>
      <w:tr w:rsidR="00D75413" w:rsidTr="00D75413">
        <w:trPr>
          <w:jc w:val="center"/>
        </w:trPr>
        <w:tc>
          <w:tcPr>
            <w:tcW w:w="988" w:type="dxa"/>
          </w:tcPr>
          <w:p w:rsidR="00D75413" w:rsidRDefault="00D75413" w:rsidP="00D75413">
            <w:pPr>
              <w:ind w:firstLine="0"/>
            </w:pPr>
            <w:r>
              <w:t>5</w:t>
            </w:r>
          </w:p>
        </w:tc>
        <w:tc>
          <w:tcPr>
            <w:tcW w:w="3402" w:type="dxa"/>
          </w:tcPr>
          <w:p w:rsidR="00D75413" w:rsidRPr="00D75413" w:rsidRDefault="00D75413" w:rsidP="00D75413">
            <w:pPr>
              <w:ind w:firstLine="0"/>
            </w:pPr>
            <w:r>
              <w:rPr>
                <w:lang w:val="en-US"/>
              </w:rPr>
              <w:t>C</w:t>
            </w:r>
            <w:r w:rsidRPr="00D75413">
              <w:t>:\</w:t>
            </w:r>
            <w:r>
              <w:rPr>
                <w:lang w:val="en-US"/>
              </w:rPr>
              <w:t>OgreSDK</w:t>
            </w:r>
            <w:r w:rsidRPr="00D75413">
              <w:t>\</w:t>
            </w:r>
            <w:r>
              <w:rPr>
                <w:lang w:val="en-US"/>
              </w:rPr>
              <w:t>qwe</w:t>
            </w:r>
            <w:r w:rsidRPr="00D75413">
              <w:t>.</w:t>
            </w:r>
            <w:r>
              <w:rPr>
                <w:lang w:val="en-US"/>
              </w:rPr>
              <w:t>txt</w:t>
            </w:r>
          </w:p>
        </w:tc>
      </w:tr>
      <w:tr w:rsidR="00D75413" w:rsidTr="00D75413">
        <w:trPr>
          <w:jc w:val="center"/>
        </w:trPr>
        <w:tc>
          <w:tcPr>
            <w:tcW w:w="988" w:type="dxa"/>
          </w:tcPr>
          <w:p w:rsidR="00D75413" w:rsidRPr="00D75413" w:rsidRDefault="00D75413" w:rsidP="00D75413">
            <w:pPr>
              <w:ind w:firstLine="0"/>
            </w:pPr>
            <w:r w:rsidRPr="00D75413">
              <w:t xml:space="preserve">1 </w:t>
            </w:r>
            <w:r>
              <w:t>байт</w:t>
            </w:r>
          </w:p>
        </w:tc>
        <w:tc>
          <w:tcPr>
            <w:tcW w:w="3402" w:type="dxa"/>
          </w:tcPr>
          <w:p w:rsidR="00D75413" w:rsidRDefault="00D75413" w:rsidP="00D75413">
            <w:pPr>
              <w:ind w:firstLine="0"/>
            </w:pPr>
            <w:r>
              <w:t xml:space="preserve">19 байт (включая </w:t>
            </w:r>
            <w:r w:rsidRPr="00D75413">
              <w:t>‘\0’</w:t>
            </w:r>
            <w:r>
              <w:t>)</w:t>
            </w:r>
          </w:p>
        </w:tc>
      </w:tr>
    </w:tbl>
    <w:p w:rsidR="002C6EB2" w:rsidRPr="002C6EB2" w:rsidRDefault="002C6EB2" w:rsidP="002C6EB2">
      <w:r>
        <w:lastRenderedPageBreak/>
        <w:t>Если пользователь прилагает ключ реестра, то путь к нему должен начинаться с ключевых слов</w:t>
      </w:r>
      <w:r w:rsidRPr="002C6EB2">
        <w:t>: "</w:t>
      </w:r>
      <w:r w:rsidRPr="002C6EB2">
        <w:rPr>
          <w:b/>
        </w:rPr>
        <w:t>CLASSES_ROOT</w:t>
      </w:r>
      <w:r w:rsidRPr="002C6EB2">
        <w:t>", "</w:t>
      </w:r>
      <w:r w:rsidRPr="002C6EB2">
        <w:rPr>
          <w:b/>
        </w:rPr>
        <w:t>CURRENT_USER</w:t>
      </w:r>
      <w:r w:rsidRPr="002C6EB2">
        <w:t>", "</w:t>
      </w:r>
      <w:r w:rsidRPr="002C6EB2">
        <w:rPr>
          <w:b/>
        </w:rPr>
        <w:t>MACHINE</w:t>
      </w:r>
      <w:r>
        <w:t xml:space="preserve">" или </w:t>
      </w:r>
      <w:r w:rsidRPr="002C6EB2">
        <w:t>"</w:t>
      </w:r>
      <w:r w:rsidRPr="002C6EB2">
        <w:rPr>
          <w:b/>
        </w:rPr>
        <w:t>USERS</w:t>
      </w:r>
      <w:r w:rsidRPr="002C6EB2">
        <w:t>"</w:t>
      </w:r>
      <w:r>
        <w:t xml:space="preserve">. </w:t>
      </w:r>
      <w:proofErr w:type="gramStart"/>
      <w:r>
        <w:t>Например</w:t>
      </w:r>
      <w:proofErr w:type="gramEnd"/>
      <w:r w:rsidRPr="002C6EB2">
        <w:t>: “</w:t>
      </w:r>
      <w:r>
        <w:rPr>
          <w:lang w:val="en-US"/>
        </w:rPr>
        <w:t>MACHINE</w:t>
      </w:r>
      <w:r w:rsidRPr="002C6EB2">
        <w:t>\</w:t>
      </w:r>
      <w:r>
        <w:rPr>
          <w:lang w:val="en-US"/>
        </w:rPr>
        <w:t>SOFTWARE</w:t>
      </w:r>
      <w:r w:rsidRPr="002C6EB2">
        <w:t>\</w:t>
      </w:r>
      <w:r>
        <w:rPr>
          <w:lang w:val="en-US"/>
        </w:rPr>
        <w:t>Microsoft</w:t>
      </w:r>
      <w:r w:rsidRPr="002C6EB2">
        <w:t>\</w:t>
      </w:r>
      <w:r>
        <w:rPr>
          <w:lang w:val="en-US"/>
        </w:rPr>
        <w:t>DFS</w:t>
      </w:r>
      <w:r w:rsidRPr="002C6EB2">
        <w:t>”.</w:t>
      </w:r>
    </w:p>
    <w:p w:rsidR="002C6EB2" w:rsidRDefault="002C6EB2" w:rsidP="002C6EB2">
      <w:r>
        <w:t>Рассмотрим механизм отправки (</w:t>
      </w:r>
      <w:r>
        <w:rPr>
          <w:lang w:val="en-US"/>
        </w:rPr>
        <w:t>sen</w:t>
      </w:r>
      <w:r w:rsidR="001C5F02">
        <w:rPr>
          <w:lang w:val="en-US"/>
        </w:rPr>
        <w:t>d</w:t>
      </w:r>
      <w:r w:rsidRPr="002C6EB2">
        <w:t>_</w:t>
      </w:r>
      <w:r>
        <w:rPr>
          <w:lang w:val="en-US"/>
        </w:rPr>
        <w:t>message</w:t>
      </w:r>
      <w:r w:rsidRPr="002C6EB2">
        <w:t>()</w:t>
      </w:r>
      <w:r>
        <w:t>)</w:t>
      </w:r>
      <w:r w:rsidRPr="002C6EB2">
        <w:t xml:space="preserve"> </w:t>
      </w:r>
      <w:r>
        <w:t>и приема сообщений (</w:t>
      </w:r>
      <w:proofErr w:type="spellStart"/>
      <w:r w:rsidR="001C5F02">
        <w:rPr>
          <w:lang w:val="en-US"/>
        </w:rPr>
        <w:t>recv</w:t>
      </w:r>
      <w:proofErr w:type="spellEnd"/>
      <w:r w:rsidR="001C5F02" w:rsidRPr="001C5F02">
        <w:t>_</w:t>
      </w:r>
      <w:r w:rsidR="001C5F02">
        <w:rPr>
          <w:lang w:val="en-US"/>
        </w:rPr>
        <w:t>message</w:t>
      </w:r>
      <w:r w:rsidR="001C5F02" w:rsidRPr="001C5F02">
        <w:t>()</w:t>
      </w:r>
      <w:r>
        <w:t>)</w:t>
      </w:r>
      <w:r w:rsidR="001C5F02" w:rsidRPr="001C5F02">
        <w:t xml:space="preserve">. </w:t>
      </w:r>
      <w:r w:rsidR="001C5F02">
        <w:t>На клиенте и сервере этот интерфейс взаимодействия имеет одинаковый вид.</w:t>
      </w:r>
    </w:p>
    <w:p w:rsidR="001C5F02" w:rsidRDefault="001C5F02" w:rsidP="001C5F02">
      <w:pPr>
        <w:pStyle w:val="af5"/>
      </w:pPr>
      <w:r>
        <w:rPr>
          <w:noProof/>
        </w:rPr>
        <w:drawing>
          <wp:inline distT="0" distB="0" distL="0" distR="0" wp14:anchorId="1D3C553E" wp14:editId="238F8A20">
            <wp:extent cx="3790950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02" w:rsidRDefault="001C5F02" w:rsidP="001C5F02">
      <w:pPr>
        <w:pStyle w:val="aa"/>
      </w:pPr>
      <w:r>
        <w:t>Рисунок 3 – Отправка и прием сообщений</w:t>
      </w:r>
    </w:p>
    <w:p w:rsidR="001C5F02" w:rsidRDefault="001C5F02" w:rsidP="001C5F02"/>
    <w:p w:rsidR="001C5F02" w:rsidRDefault="001C5F02" w:rsidP="001C5F02">
      <w:r>
        <w:t>Расширяем интерфейс сервера, рис 4.</w:t>
      </w:r>
    </w:p>
    <w:p w:rsidR="001C5F02" w:rsidRDefault="001C5F02" w:rsidP="001C5F02">
      <w:pPr>
        <w:pStyle w:val="af5"/>
      </w:pPr>
      <w:r w:rsidRPr="001C5F02">
        <w:drawing>
          <wp:inline distT="0" distB="0" distL="0" distR="0">
            <wp:extent cx="5114925" cy="197314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922" cy="197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F02" w:rsidRPr="001C5F02" w:rsidRDefault="001C5F02" w:rsidP="001C5F02">
      <w:pPr>
        <w:pStyle w:val="aa"/>
      </w:pPr>
      <w:r>
        <w:t>Рисунок 4 – Расширение интерфейса сервера</w:t>
      </w:r>
    </w:p>
    <w:p w:rsidR="001C5F02" w:rsidRDefault="00E360D4" w:rsidP="001C5F02">
      <w:r>
        <w:lastRenderedPageBreak/>
        <w:t>При запросе каждого типа информации вызывается свой обработчик. Пример нескольких из них приведены в Приложении А.</w:t>
      </w:r>
    </w:p>
    <w:p w:rsidR="00E360D4" w:rsidRPr="002B2BA0" w:rsidRDefault="00E360D4" w:rsidP="001C5F02">
      <w:r>
        <w:t>Теперь нужно расширить круг запросов, которые может отправить клиент, рис 5. Фу</w:t>
      </w:r>
      <w:r w:rsidR="002B2BA0">
        <w:t>н</w:t>
      </w:r>
      <w:r>
        <w:t xml:space="preserve">кция </w:t>
      </w:r>
      <w:r>
        <w:rPr>
          <w:lang w:val="en-US"/>
        </w:rPr>
        <w:t>main</w:t>
      </w:r>
      <w:r w:rsidRPr="00E360D4">
        <w:t>_</w:t>
      </w:r>
      <w:proofErr w:type="spellStart"/>
      <w:proofErr w:type="gramStart"/>
      <w:r>
        <w:rPr>
          <w:lang w:val="en-US"/>
        </w:rPr>
        <w:t>acivity</w:t>
      </w:r>
      <w:proofErr w:type="spellEnd"/>
      <w:r w:rsidRPr="00E360D4">
        <w:t>(</w:t>
      </w:r>
      <w:proofErr w:type="gramEnd"/>
      <w:r w:rsidRPr="00E360D4">
        <w:t>) вызывается сразу после подключения клиента к серверу.</w:t>
      </w:r>
      <w:r>
        <w:t xml:space="preserve"> Функция </w:t>
      </w:r>
      <w:r>
        <w:rPr>
          <w:lang w:val="en-US"/>
        </w:rPr>
        <w:t>do_</w:t>
      </w:r>
      <w:proofErr w:type="gramStart"/>
      <w:r>
        <w:rPr>
          <w:lang w:val="en-US"/>
        </w:rPr>
        <w:t>help(</w:t>
      </w:r>
      <w:proofErr w:type="gramEnd"/>
      <w:r>
        <w:rPr>
          <w:lang w:val="en-US"/>
        </w:rPr>
        <w:t xml:space="preserve">) – </w:t>
      </w:r>
      <w:r>
        <w:t>выводит справку о поддерживаемых командах.</w:t>
      </w:r>
      <w:r w:rsidR="002B2BA0">
        <w:rPr>
          <w:lang w:val="en-US"/>
        </w:rPr>
        <w:t xml:space="preserve"> </w:t>
      </w:r>
    </w:p>
    <w:p w:rsidR="00E360D4" w:rsidRDefault="00E360D4" w:rsidP="00E360D4">
      <w:pPr>
        <w:pStyle w:val="af5"/>
      </w:pPr>
      <w:r>
        <w:rPr>
          <w:noProof/>
        </w:rPr>
        <w:drawing>
          <wp:inline distT="0" distB="0" distL="0" distR="0" wp14:anchorId="3427CA67" wp14:editId="3B6CD3E8">
            <wp:extent cx="3838575" cy="426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D4" w:rsidRDefault="00E360D4" w:rsidP="00E360D4">
      <w:pPr>
        <w:pStyle w:val="aa"/>
      </w:pPr>
      <w:r>
        <w:t xml:space="preserve">Рисунок 5 </w:t>
      </w:r>
      <w:r w:rsidR="002B2BA0">
        <w:t>–</w:t>
      </w:r>
      <w:r>
        <w:t xml:space="preserve"> </w:t>
      </w:r>
      <w:r w:rsidR="002B2BA0">
        <w:t>Поддержка команд на клиенте</w:t>
      </w:r>
    </w:p>
    <w:p w:rsidR="002B2BA0" w:rsidRPr="002B2BA0" w:rsidRDefault="002B2BA0" w:rsidP="002B2BA0"/>
    <w:p w:rsidR="00E360D4" w:rsidRPr="002B2BA0" w:rsidRDefault="002B2BA0" w:rsidP="001C5F02">
      <w:r>
        <w:t>Функции</w:t>
      </w:r>
      <w:r w:rsidRPr="002B2BA0">
        <w:t xml:space="preserve"> </w:t>
      </w:r>
      <w:r>
        <w:rPr>
          <w:lang w:val="en-US"/>
        </w:rPr>
        <w:t>send</w:t>
      </w:r>
      <w:r w:rsidRPr="002B2BA0">
        <w:t>_</w:t>
      </w:r>
      <w:proofErr w:type="gramStart"/>
      <w:r>
        <w:rPr>
          <w:lang w:val="en-US"/>
        </w:rPr>
        <w:t>request</w:t>
      </w:r>
      <w:r w:rsidRPr="002B2BA0">
        <w:t>(</w:t>
      </w:r>
      <w:proofErr w:type="gramEnd"/>
      <w:r w:rsidRPr="002B2BA0">
        <w:t xml:space="preserve">) </w:t>
      </w:r>
      <w:r>
        <w:t>и</w:t>
      </w:r>
      <w:r w:rsidRPr="002B2BA0">
        <w:t xml:space="preserve"> </w:t>
      </w:r>
      <w:r>
        <w:rPr>
          <w:lang w:val="en-US"/>
        </w:rPr>
        <w:t>send</w:t>
      </w:r>
      <w:r w:rsidRPr="002B2BA0">
        <w:t>_</w:t>
      </w:r>
      <w:r>
        <w:rPr>
          <w:lang w:val="en-US"/>
        </w:rPr>
        <w:t>request</w:t>
      </w:r>
      <w:r w:rsidRPr="002B2BA0">
        <w:t>_</w:t>
      </w:r>
      <w:proofErr w:type="spellStart"/>
      <w:r>
        <w:rPr>
          <w:lang w:val="en-US"/>
        </w:rPr>
        <w:t>param</w:t>
      </w:r>
      <w:proofErr w:type="spellEnd"/>
      <w:r w:rsidRPr="002B2BA0">
        <w:t xml:space="preserve">() </w:t>
      </w:r>
      <w:r>
        <w:t xml:space="preserve">собирают пакет в формат протокола, отправляют его и принимают ответ, рис 6. Главная задача – это поставить на первое место пакета бит команды. Для функции </w:t>
      </w:r>
      <w:r>
        <w:rPr>
          <w:lang w:val="en-US"/>
        </w:rPr>
        <w:t>send</w:t>
      </w:r>
      <w:r w:rsidRPr="002B2BA0">
        <w:t>_</w:t>
      </w:r>
      <w:r>
        <w:rPr>
          <w:lang w:val="en-US"/>
        </w:rPr>
        <w:t>request</w:t>
      </w:r>
      <w:r w:rsidRPr="002B2BA0">
        <w:t>_</w:t>
      </w:r>
      <w:r>
        <w:rPr>
          <w:lang w:val="en-US"/>
        </w:rPr>
        <w:t>param</w:t>
      </w:r>
      <w:r w:rsidRPr="002B2BA0">
        <w:t xml:space="preserve"> </w:t>
      </w:r>
      <w:r>
        <w:t>вызывается дополнительный запрос на указание пути, далее выполняется его обработка и добавление в пакет.</w:t>
      </w:r>
    </w:p>
    <w:p w:rsidR="002B2BA0" w:rsidRDefault="002B2BA0" w:rsidP="002B2BA0">
      <w:pPr>
        <w:pStyle w:val="af5"/>
      </w:pPr>
      <w:r>
        <w:rPr>
          <w:noProof/>
        </w:rPr>
        <w:lastRenderedPageBreak/>
        <w:drawing>
          <wp:inline distT="0" distB="0" distL="0" distR="0">
            <wp:extent cx="5067300" cy="411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F02" w:rsidRPr="002B2BA0" w:rsidRDefault="002B2BA0" w:rsidP="003908A2">
      <w:pPr>
        <w:pStyle w:val="aa"/>
      </w:pPr>
      <w:r>
        <w:t>Рисунок 6 – Отправка и обработка запросов</w:t>
      </w:r>
    </w:p>
    <w:p w:rsidR="00FD29C1" w:rsidRPr="007F0C4F" w:rsidRDefault="00FD29C1" w:rsidP="00FD29C1"/>
    <w:p w:rsidR="00345312" w:rsidRPr="007F0C4F" w:rsidRDefault="00345312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 w:rsidRPr="007F0C4F">
        <w:br w:type="page"/>
      </w:r>
    </w:p>
    <w:p w:rsidR="00EA26EF" w:rsidRDefault="00EA26EF" w:rsidP="002C02BA">
      <w:pPr>
        <w:pStyle w:val="1"/>
        <w:ind w:left="993" w:hanging="426"/>
        <w:jc w:val="center"/>
      </w:pPr>
      <w:bookmarkStart w:id="14" w:name="_Toc468381768"/>
      <w:r>
        <w:lastRenderedPageBreak/>
        <w:t>В</w:t>
      </w:r>
      <w:r w:rsidR="00AE029F">
        <w:t>ывод</w:t>
      </w:r>
      <w:bookmarkEnd w:id="14"/>
    </w:p>
    <w:p w:rsidR="00EB1508" w:rsidRDefault="0015344E" w:rsidP="005370E5">
      <w:r>
        <w:t>В данной лабораторной работе было реализовано клиент серверное приложение, где клиент может по запросу собирать системную информацию о сервера, такую как время, память, диски и другое.</w:t>
      </w:r>
    </w:p>
    <w:p w:rsidR="0015344E" w:rsidRPr="00EB1508" w:rsidRDefault="0015344E" w:rsidP="005370E5">
      <w:r>
        <w:t xml:space="preserve">Сокеты, которые использовались в данной работе являются простым механизмом взаимодействия, но на его основе можно разобраться с другими механизмами взаимодействия. </w:t>
      </w:r>
    </w:p>
    <w:p w:rsidR="005370E5" w:rsidRDefault="005370E5" w:rsidP="005370E5"/>
    <w:p w:rsidR="005370E5" w:rsidRDefault="005370E5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0F2D0C" w:rsidRDefault="000F2D0C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</w:p>
    <w:p w:rsidR="002C02BA" w:rsidRDefault="002C02BA" w:rsidP="002C02BA">
      <w:pPr>
        <w:pStyle w:val="1"/>
        <w:ind w:left="993" w:hanging="426"/>
        <w:jc w:val="center"/>
      </w:pPr>
      <w:bookmarkStart w:id="15" w:name="_Toc468381769"/>
      <w:r>
        <w:lastRenderedPageBreak/>
        <w:t>Ответы на контрольные вопросы</w:t>
      </w:r>
      <w:bookmarkEnd w:id="15"/>
    </w:p>
    <w:p w:rsidR="002B2BA0" w:rsidRPr="002B2BA0" w:rsidRDefault="002B2BA0" w:rsidP="002B2BA0">
      <w:pPr>
        <w:pStyle w:val="af3"/>
        <w:numPr>
          <w:ilvl w:val="0"/>
          <w:numId w:val="42"/>
        </w:numPr>
        <w:rPr>
          <w:rFonts w:eastAsia="Times New Roman"/>
          <w:b/>
        </w:rPr>
      </w:pPr>
      <w:r w:rsidRPr="002B2BA0">
        <w:rPr>
          <w:b/>
        </w:rPr>
        <w:t xml:space="preserve">Какова структура списков контроля доступа в ОС </w:t>
      </w:r>
      <w:r w:rsidRPr="002B2BA0">
        <w:rPr>
          <w:b/>
          <w:lang w:val="en-US"/>
        </w:rPr>
        <w:t>Windows</w:t>
      </w:r>
      <w:r w:rsidRPr="002B2BA0">
        <w:rPr>
          <w:b/>
        </w:rPr>
        <w:t>?</w:t>
      </w:r>
    </w:p>
    <w:p w:rsidR="002B2BA0" w:rsidRPr="006F1F48" w:rsidRDefault="002B2BA0" w:rsidP="002B2BA0">
      <w:pPr>
        <w:rPr>
          <w:rFonts w:eastAsia="Times New Roman"/>
        </w:rPr>
      </w:pPr>
      <w:r w:rsidRPr="006F1F48">
        <w:rPr>
          <w:rFonts w:eastAsia="Times New Roman"/>
        </w:rPr>
        <w:tab/>
        <w:t>Список контроля доступа содержит список записей контроля доступа (</w:t>
      </w:r>
      <w:proofErr w:type="spellStart"/>
      <w:r w:rsidRPr="006F1F48">
        <w:rPr>
          <w:rFonts w:eastAsia="Times New Roman"/>
        </w:rPr>
        <w:t>access-control</w:t>
      </w:r>
      <w:proofErr w:type="spellEnd"/>
      <w:r w:rsidRPr="006F1F48">
        <w:rPr>
          <w:rFonts w:eastAsia="Times New Roman"/>
        </w:rPr>
        <w:t xml:space="preserve"> </w:t>
      </w:r>
      <w:proofErr w:type="spellStart"/>
      <w:r w:rsidRPr="006F1F48">
        <w:rPr>
          <w:rFonts w:eastAsia="Times New Roman"/>
        </w:rPr>
        <w:t>entries</w:t>
      </w:r>
      <w:proofErr w:type="spellEnd"/>
      <w:r w:rsidRPr="006F1F48">
        <w:rPr>
          <w:rFonts w:eastAsia="Times New Roman"/>
        </w:rPr>
        <w:t xml:space="preserve">, </w:t>
      </w:r>
      <w:proofErr w:type="spellStart"/>
      <w:r w:rsidRPr="006F1F48">
        <w:rPr>
          <w:rFonts w:eastAsia="Times New Roman"/>
        </w:rPr>
        <w:t>ACEs</w:t>
      </w:r>
      <w:proofErr w:type="spellEnd"/>
      <w:r w:rsidRPr="006F1F48">
        <w:rPr>
          <w:rFonts w:eastAsia="Times New Roman"/>
        </w:rPr>
        <w:t xml:space="preserve">). </w:t>
      </w:r>
      <w:r w:rsidR="0015344E">
        <w:rPr>
          <w:rFonts w:eastAsia="Times New Roman"/>
          <w:lang w:val="en-US"/>
        </w:rPr>
        <w:t>ACE</w:t>
      </w:r>
      <w:r w:rsidR="0015344E" w:rsidRPr="0015344E">
        <w:rPr>
          <w:rFonts w:eastAsia="Times New Roman"/>
        </w:rPr>
        <w:t xml:space="preserve"> </w:t>
      </w:r>
      <w:r w:rsidR="0015344E">
        <w:rPr>
          <w:rFonts w:eastAsia="Times New Roman"/>
        </w:rPr>
        <w:t xml:space="preserve">бывают разрешающими или запрещающими. </w:t>
      </w:r>
      <w:r w:rsidRPr="006F1F48">
        <w:rPr>
          <w:rFonts w:eastAsia="Times New Roman"/>
        </w:rPr>
        <w:t>Каждая запись содержит набор битовых флагов</w:t>
      </w:r>
      <w:r w:rsidR="0015344E">
        <w:rPr>
          <w:rFonts w:eastAsia="Times New Roman"/>
        </w:rPr>
        <w:t>, сопоставленных определенным правам доступа,</w:t>
      </w:r>
      <w:r w:rsidRPr="006F1F48">
        <w:rPr>
          <w:rFonts w:eastAsia="Times New Roman"/>
        </w:rPr>
        <w:t xml:space="preserve"> и идентификатор SID попечителя (</w:t>
      </w:r>
      <w:proofErr w:type="spellStart"/>
      <w:r w:rsidRPr="006F1F48">
        <w:rPr>
          <w:rFonts w:eastAsia="Times New Roman"/>
        </w:rPr>
        <w:t>trustee</w:t>
      </w:r>
      <w:proofErr w:type="spellEnd"/>
      <w:r w:rsidRPr="006F1F48">
        <w:rPr>
          <w:rFonts w:eastAsia="Times New Roman"/>
        </w:rPr>
        <w:t>) - пользователя или группы, к которой эти права применены.</w:t>
      </w:r>
      <w:r w:rsidR="0015344E">
        <w:rPr>
          <w:rFonts w:eastAsia="Times New Roman"/>
        </w:rPr>
        <w:t xml:space="preserve"> </w:t>
      </w:r>
    </w:p>
    <w:p w:rsidR="002B2BA0" w:rsidRPr="002B2BA0" w:rsidRDefault="002B2BA0" w:rsidP="002B2BA0">
      <w:pPr>
        <w:pStyle w:val="af3"/>
        <w:numPr>
          <w:ilvl w:val="0"/>
          <w:numId w:val="42"/>
        </w:numPr>
        <w:rPr>
          <w:rFonts w:eastAsia="Times New Roman"/>
          <w:b/>
        </w:rPr>
      </w:pPr>
      <w:r w:rsidRPr="002B2BA0">
        <w:rPr>
          <w:b/>
        </w:rPr>
        <w:t>Что такое наследование прав доступа?</w:t>
      </w:r>
    </w:p>
    <w:p w:rsidR="002B2BA0" w:rsidRPr="006F1F48" w:rsidRDefault="002B2BA0" w:rsidP="002B2BA0">
      <w:pPr>
        <w:rPr>
          <w:rFonts w:eastAsia="Times New Roman"/>
        </w:rPr>
      </w:pPr>
      <w:r w:rsidRPr="006F1F48">
        <w:rPr>
          <w:rFonts w:eastAsia="Times New Roman"/>
        </w:rPr>
        <w:t>Механизм, при котором права доступа субъекта к объектам настраиваются с учетом прав родительского субъекта.</w:t>
      </w:r>
    </w:p>
    <w:p w:rsidR="002B2BA0" w:rsidRPr="002B2BA0" w:rsidRDefault="002B2BA0" w:rsidP="002B2BA0">
      <w:pPr>
        <w:pStyle w:val="af3"/>
        <w:numPr>
          <w:ilvl w:val="0"/>
          <w:numId w:val="42"/>
        </w:numPr>
        <w:rPr>
          <w:rFonts w:eastAsia="Times New Roman"/>
          <w:b/>
        </w:rPr>
      </w:pPr>
      <w:r w:rsidRPr="002B2BA0">
        <w:rPr>
          <w:b/>
        </w:rPr>
        <w:t xml:space="preserve">Для чего используются </w:t>
      </w:r>
      <w:r w:rsidRPr="002B2BA0">
        <w:rPr>
          <w:b/>
          <w:lang w:val="en-US"/>
        </w:rPr>
        <w:t>well</w:t>
      </w:r>
      <w:r w:rsidRPr="002B2BA0">
        <w:rPr>
          <w:b/>
        </w:rPr>
        <w:t>-</w:t>
      </w:r>
      <w:r w:rsidRPr="002B2BA0">
        <w:rPr>
          <w:b/>
          <w:lang w:val="en-US"/>
        </w:rPr>
        <w:t>known</w:t>
      </w:r>
      <w:r w:rsidRPr="002B2BA0">
        <w:rPr>
          <w:b/>
        </w:rPr>
        <w:t xml:space="preserve"> </w:t>
      </w:r>
      <w:r w:rsidRPr="002B2BA0">
        <w:rPr>
          <w:b/>
          <w:lang w:val="en-US"/>
        </w:rPr>
        <w:t>SID</w:t>
      </w:r>
      <w:r w:rsidRPr="002B2BA0">
        <w:rPr>
          <w:b/>
        </w:rPr>
        <w:t>?</w:t>
      </w:r>
    </w:p>
    <w:p w:rsidR="002B2BA0" w:rsidRPr="006F1F48" w:rsidRDefault="002B2BA0" w:rsidP="002B2BA0">
      <w:pPr>
        <w:rPr>
          <w:rFonts w:eastAsia="Times New Roman"/>
        </w:rPr>
      </w:pPr>
      <w:r w:rsidRPr="006F1F48">
        <w:rPr>
          <w:rFonts w:eastAsia="Times New Roman"/>
        </w:rPr>
        <w:tab/>
        <w:t xml:space="preserve">Под </w:t>
      </w:r>
      <w:proofErr w:type="spellStart"/>
      <w:r w:rsidRPr="006F1F48">
        <w:rPr>
          <w:rFonts w:eastAsia="Times New Roman"/>
        </w:rPr>
        <w:t>well-known</w:t>
      </w:r>
      <w:proofErr w:type="spellEnd"/>
      <w:r w:rsidRPr="006F1F48">
        <w:rPr>
          <w:rFonts w:eastAsia="Times New Roman"/>
        </w:rPr>
        <w:t xml:space="preserve"> SID понимаются группы SID, идентифицирующие общих пользователей или общие группы. Их значения остаются постоянными во всех операционных системах. Эта информация полезна при устранении неполадок, связанных с безопасностью. Кроме того, она полезна в случае возможных неполадок отображения, которые можно увидеть в редакторе ACL. В редакторе ACL вместо имени пользователя или группы может отображаться идентификатор SID.</w:t>
      </w:r>
    </w:p>
    <w:p w:rsidR="00D27B12" w:rsidRPr="00D27B12" w:rsidRDefault="00D27B12" w:rsidP="00D27B12"/>
    <w:p w:rsidR="00D27B12" w:rsidRPr="007E1A39" w:rsidRDefault="00D27B12" w:rsidP="007E1A39"/>
    <w:p w:rsidR="007E1A39" w:rsidRPr="007E1A39" w:rsidRDefault="007E1A39" w:rsidP="007E1A39"/>
    <w:p w:rsidR="00D27B12" w:rsidRDefault="00AE029F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7E1A39" w:rsidRDefault="002C02BA" w:rsidP="003908A2">
      <w:pPr>
        <w:pStyle w:val="1"/>
        <w:numPr>
          <w:ilvl w:val="0"/>
          <w:numId w:val="0"/>
        </w:numPr>
        <w:ind w:left="993" w:hanging="426"/>
        <w:jc w:val="center"/>
      </w:pPr>
      <w:bookmarkStart w:id="16" w:name="_Toc468381770"/>
      <w:r>
        <w:lastRenderedPageBreak/>
        <w:t>Приложение</w:t>
      </w:r>
      <w:r w:rsidR="00B8290F" w:rsidRPr="00B8290F">
        <w:t xml:space="preserve"> </w:t>
      </w:r>
      <w:r w:rsidR="00B8290F">
        <w:t>А</w:t>
      </w:r>
      <w:bookmarkEnd w:id="16"/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 xml:space="preserve">#pragma </w:t>
      </w:r>
      <w:proofErr w:type="gramStart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warning(</w:t>
      </w:r>
      <w:proofErr w:type="gramEnd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disable : 4996)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windows.h</w:t>
      </w:r>
      <w:proofErr w:type="spellEnd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time.h</w:t>
      </w:r>
      <w:proofErr w:type="spellEnd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"</w:t>
      </w:r>
      <w:proofErr w:type="spellStart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info_collector.h</w:t>
      </w:r>
      <w:proofErr w:type="spellEnd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"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iostream</w:t>
      </w:r>
      <w:proofErr w:type="spellEnd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Aclapi.h</w:t>
      </w:r>
      <w:proofErr w:type="spellEnd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#include &lt;</w:t>
      </w:r>
      <w:proofErr w:type="spellStart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Sddl.h</w:t>
      </w:r>
      <w:proofErr w:type="spellEnd"/>
      <w:r w:rsidRPr="001C5F02">
        <w:rPr>
          <w:rFonts w:ascii="Courier New" w:eastAsia="Times New Roman" w:hAnsi="Courier New" w:cs="Courier New"/>
          <w:color w:val="557799"/>
          <w:sz w:val="16"/>
          <w:szCs w:val="16"/>
          <w:lang w:val="en-US"/>
        </w:rPr>
        <w:t>&gt;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::string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do_get_os_</w:t>
      </w:r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version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()</w:t>
      </w:r>
      <w:proofErr w:type="gramEnd"/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OSVERSIONINFO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osvi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ZeroMemory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&amp;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osvi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proofErr w:type="spell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sizeof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(OSVERSIONINFO));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osvi.dwOSVersionInfoSize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sizeof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OSVERSIONINFO);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GetVersionEx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&amp;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osvi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ver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osvi.dwMajorVersion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*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osvi.dwMinorVersion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//if ((</w:t>
      </w:r>
      <w:proofErr w:type="spellStart"/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osvi.dwMajorVersion</w:t>
      </w:r>
      <w:proofErr w:type="spellEnd"/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== 5) &amp;&amp; (</w:t>
      </w:r>
      <w:proofErr w:type="spellStart"/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osvi.dwMinorVersion</w:t>
      </w:r>
      <w:proofErr w:type="spellEnd"/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 == 0))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switch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ver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{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50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"Windows 2000"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51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"Windows XP"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52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"Windows XP 64-Bit Edition"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60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"Windows Vista"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61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"Windows 7"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62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"Windows 8 or higher"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63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"Windows 8.1"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100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"Windows 10"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997700"/>
          <w:sz w:val="16"/>
          <w:szCs w:val="16"/>
          <w:lang w:val="en-US"/>
        </w:rPr>
        <w:t>default</w:t>
      </w:r>
      <w:proofErr w:type="gramEnd"/>
      <w:r w:rsidRPr="001C5F02">
        <w:rPr>
          <w:rFonts w:ascii="Courier New" w:eastAsia="Times New Roman" w:hAnsi="Courier New" w:cs="Courier New"/>
          <w:b/>
          <w:bCs/>
          <w:color w:val="997700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"Unknown"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 xml:space="preserve">// Get current date/time, format is </w:t>
      </w:r>
      <w:proofErr w:type="spellStart"/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YYYY-MM-DD.HH</w:t>
      </w:r>
      <w:proofErr w:type="gramStart"/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:mm:ss</w:t>
      </w:r>
      <w:proofErr w:type="spellEnd"/>
      <w:proofErr w:type="gramEnd"/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::string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do_get_current_</w:t>
      </w:r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time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 {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time_t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now = time(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struct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tm 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tstruct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buf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80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tstruct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*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localtime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(&amp;now);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Visit http://en.cppreference.com/w/cpp/chrono/c/strftime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for more information about date/time format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strftime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buf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proofErr w:type="spell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sizeof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buf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),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"%Y-%m-%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d.%X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&amp;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tstruct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buf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::string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do_get_</w:t>
      </w:r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ticks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()</w:t>
      </w:r>
      <w:proofErr w:type="gramEnd"/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msec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GetTickCount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sec = ((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msec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500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/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1000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minutes = (</w:t>
      </w:r>
      <w:proofErr w:type="spell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)(sec /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60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sec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%=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60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hours = (</w:t>
      </w:r>
      <w:proofErr w:type="spell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)(minutes /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60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minutes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%=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60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::string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(hours);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minutes &lt;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?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":0"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: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":"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(minutes);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sec &lt;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?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":0"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: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":"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(sec);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GetTickCount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());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lastRenderedPageBreak/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::string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do_get_memory_</w:t>
      </w:r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info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()</w:t>
      </w:r>
      <w:proofErr w:type="gramEnd"/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MEMORYSTATUSEX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statex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statex.dwLength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sizeof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statex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GlobalMemoryStatusEx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&amp;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statex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::string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Percents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 xml:space="preserve"> of memory in use : 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statex.dwMemoryLoad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"Total MB of physical memory : 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statex.ullTotalPhys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/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1024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/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1024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"Free MB of physical memory : 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statex.ullAvailPhys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/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1024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/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1024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"Total MB of paging file : 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statex.ullTotalPageFile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&gt;&gt;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"Free MB of paging file : 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statex.ullAvailPageFile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&gt;&gt;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"Free MB of virtual file : 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statex.ullTotalVirtual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&gt;&gt;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b/>
          <w:bCs/>
          <w:color w:val="666666"/>
          <w:sz w:val="16"/>
          <w:szCs w:val="16"/>
          <w:shd w:val="clear" w:color="auto" w:fill="FFF0F0"/>
          <w:lang w:val="en-US"/>
        </w:rPr>
        <w:t>\n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"Free MB of virtual file : 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statex.ullAvailVirtual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&gt;&gt;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}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::string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do_get_disks_</w:t>
      </w:r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info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()</w:t>
      </w:r>
      <w:proofErr w:type="gramEnd"/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{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::string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n;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4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DWORD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dr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GetLogicalDrives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for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</w:t>
      </w:r>
      <w:proofErr w:type="spell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&lt;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26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++)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{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n = ((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dr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&gt;&gt;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&amp; </w:t>
      </w:r>
      <w:r w:rsidRPr="001C5F02">
        <w:rPr>
          <w:rFonts w:ascii="Courier New" w:eastAsia="Times New Roman" w:hAnsi="Courier New" w:cs="Courier New"/>
          <w:b/>
          <w:bCs/>
          <w:color w:val="005588"/>
          <w:sz w:val="16"/>
          <w:szCs w:val="16"/>
          <w:lang w:val="en-US"/>
        </w:rPr>
        <w:t>0x00000001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(n ==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{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proofErr w:type="gramEnd"/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 </w:t>
      </w:r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char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65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i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);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 </w:t>
      </w:r>
      <w:r w:rsidRPr="001C5F02">
        <w:rPr>
          <w:rFonts w:ascii="Courier New" w:eastAsia="Times New Roman" w:hAnsi="Courier New" w:cs="Courier New"/>
          <w:color w:val="0044DD"/>
          <w:sz w:val="16"/>
          <w:szCs w:val="16"/>
          <w:lang w:val="en-US"/>
        </w:rPr>
        <w:t>':'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 </w:t>
      </w:r>
      <w:r w:rsidRPr="001C5F02">
        <w:rPr>
          <w:rFonts w:ascii="Courier New" w:eastAsia="Times New Roman" w:hAnsi="Courier New" w:cs="Courier New"/>
          <w:color w:val="0044DD"/>
          <w:sz w:val="16"/>
          <w:szCs w:val="16"/>
          <w:lang w:val="en-US"/>
        </w:rPr>
        <w:t>'\\'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;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long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long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FreeBytesAvailable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long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long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TotalNumberOfBytes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long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long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b/>
          <w:bCs/>
          <w:color w:val="333399"/>
          <w:sz w:val="16"/>
          <w:szCs w:val="16"/>
          <w:lang w:val="en-US"/>
        </w:rPr>
        <w:t>int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TotalNumberOfFreeBytes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 xml:space="preserve">BOOL status = </w:t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GetDiskFreeSpaceExA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dd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directory name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NULL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bytes available to caller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(PULARGE_INTEGER)&amp;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TotalNumberOfBytes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bytes on disk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(PULARGE_INTEGER)&amp;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TotalNumberOfFreeBytes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// free bytes on disk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(status)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{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[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 Free/Total : 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TotalNumberOfFreeBytes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&gt;&gt;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"/"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::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to_string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TotalNumberOfBytes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&gt;&gt;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status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GetDriveTypeA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dd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switch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(status)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{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 (DRIVE_UNKNOWN)"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break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lastRenderedPageBreak/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 (DRIVE_NO_ROOT_DIR)"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break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 (DRIVE_REMOVABLE)"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break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 (DRIVE_FIXED)"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break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4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 (DRIVE_REMOTE)"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break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5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 (DRIVE_CDROM)"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break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case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1C5F02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6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F0F0"/>
          <w:lang w:val="en-US"/>
        </w:rPr>
        <w:t>" (DRIVE_RAMDISK)"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gramStart"/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break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</w:t>
      </w:r>
      <w:proofErr w:type="spellEnd"/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+= </w:t>
      </w:r>
      <w:r w:rsidRPr="001C5F02">
        <w:rPr>
          <w:rFonts w:ascii="Courier New" w:eastAsia="Times New Roman" w:hAnsi="Courier New" w:cs="Courier New"/>
          <w:color w:val="0044DD"/>
          <w:sz w:val="16"/>
          <w:szCs w:val="16"/>
          <w:lang w:val="en-US"/>
        </w:rPr>
        <w:t>'\n'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  <w:t>}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msg.pop_</w:t>
      </w:r>
      <w:proofErr w:type="gramStart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back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</w:t>
      </w:r>
      <w:proofErr w:type="gramEnd"/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ab/>
      </w:r>
      <w:r w:rsidRPr="001C5F02">
        <w:rPr>
          <w:rFonts w:ascii="Courier New" w:eastAsia="Times New Roman" w:hAnsi="Courier New" w:cs="Courier New"/>
          <w:b/>
          <w:bCs/>
          <w:color w:val="008800"/>
          <w:sz w:val="16"/>
          <w:szCs w:val="16"/>
        </w:rPr>
        <w:t>return</w:t>
      </w:r>
      <w:r w:rsidRPr="001C5F02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proofErr w:type="spellStart"/>
      <w:r w:rsidRPr="001C5F02">
        <w:rPr>
          <w:rFonts w:ascii="Courier New" w:eastAsia="Times New Roman" w:hAnsi="Courier New" w:cs="Courier New"/>
          <w:color w:val="333333"/>
          <w:sz w:val="16"/>
          <w:szCs w:val="16"/>
        </w:rPr>
        <w:t>msg</w:t>
      </w:r>
      <w:proofErr w:type="spellEnd"/>
      <w:r w:rsidRPr="001C5F02">
        <w:rPr>
          <w:rFonts w:ascii="Courier New" w:eastAsia="Times New Roman" w:hAnsi="Courier New" w:cs="Courier New"/>
          <w:color w:val="333333"/>
          <w:sz w:val="16"/>
          <w:szCs w:val="16"/>
        </w:rPr>
        <w:t>;</w:t>
      </w:r>
    </w:p>
    <w:p w:rsidR="001C5F02" w:rsidRPr="001C5F02" w:rsidRDefault="001C5F02" w:rsidP="001C5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1C5F02">
        <w:rPr>
          <w:rFonts w:ascii="Courier New" w:eastAsia="Times New Roman" w:hAnsi="Courier New" w:cs="Courier New"/>
          <w:color w:val="333333"/>
          <w:sz w:val="16"/>
          <w:szCs w:val="16"/>
        </w:rPr>
        <w:t>}</w:t>
      </w:r>
    </w:p>
    <w:p w:rsidR="00EB1508" w:rsidRPr="007E1A39" w:rsidRDefault="00EB1508" w:rsidP="00EB1508"/>
    <w:sectPr w:rsidR="00EB1508" w:rsidRPr="007E1A39" w:rsidSect="00EA26EF">
      <w:footerReference w:type="default" r:id="rId14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F84" w:rsidRPr="00D60F71" w:rsidRDefault="002A7F8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2A7F84" w:rsidRPr="00D60F71" w:rsidRDefault="002A7F8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1C5F02" w:rsidRPr="00C53ADA" w:rsidRDefault="001C5F02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E0D43">
          <w:rPr>
            <w:noProof/>
            <w:sz w:val="24"/>
            <w:szCs w:val="24"/>
          </w:rPr>
          <w:t>2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F84" w:rsidRPr="00D60F71" w:rsidRDefault="002A7F8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2A7F84" w:rsidRPr="00D60F71" w:rsidRDefault="002A7F8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0A3B3DCA"/>
    <w:multiLevelType w:val="hybridMultilevel"/>
    <w:tmpl w:val="74F2E558"/>
    <w:lvl w:ilvl="0" w:tplc="0419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0D7568DA"/>
    <w:multiLevelType w:val="hybridMultilevel"/>
    <w:tmpl w:val="198ECCA0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1352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B532A"/>
    <w:multiLevelType w:val="hybridMultilevel"/>
    <w:tmpl w:val="9F06577A"/>
    <w:lvl w:ilvl="0" w:tplc="672A24F2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3DB77D0"/>
    <w:multiLevelType w:val="hybridMultilevel"/>
    <w:tmpl w:val="371C92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F5E15"/>
    <w:multiLevelType w:val="hybridMultilevel"/>
    <w:tmpl w:val="30DA7B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6266FC4"/>
    <w:multiLevelType w:val="hybridMultilevel"/>
    <w:tmpl w:val="2B723B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52F0B"/>
    <w:multiLevelType w:val="hybridMultilevel"/>
    <w:tmpl w:val="D0F02F58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2A3C9A"/>
    <w:multiLevelType w:val="hybridMultilevel"/>
    <w:tmpl w:val="1CA69750"/>
    <w:lvl w:ilvl="0" w:tplc="041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05E61A7"/>
    <w:multiLevelType w:val="hybridMultilevel"/>
    <w:tmpl w:val="04046A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25491BC0"/>
    <w:multiLevelType w:val="multilevel"/>
    <w:tmpl w:val="302A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E24B2C"/>
    <w:multiLevelType w:val="hybridMultilevel"/>
    <w:tmpl w:val="FCD407EC"/>
    <w:lvl w:ilvl="0" w:tplc="672A24F2">
      <w:start w:val="1"/>
      <w:numFmt w:val="decimal"/>
      <w:lvlText w:val="%1"/>
      <w:lvlJc w:val="left"/>
      <w:pPr>
        <w:ind w:left="19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F721476"/>
    <w:multiLevelType w:val="hybridMultilevel"/>
    <w:tmpl w:val="4D8437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83628D"/>
    <w:multiLevelType w:val="hybridMultilevel"/>
    <w:tmpl w:val="28D862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5236EFB"/>
    <w:multiLevelType w:val="hybridMultilevel"/>
    <w:tmpl w:val="BD84F7A0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1" w15:restartNumberingAfterBreak="0">
    <w:nsid w:val="576A3A11"/>
    <w:multiLevelType w:val="hybridMultilevel"/>
    <w:tmpl w:val="9C8089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7FA5AE6"/>
    <w:multiLevelType w:val="hybridMultilevel"/>
    <w:tmpl w:val="E16ECD1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D477E5"/>
    <w:multiLevelType w:val="hybridMultilevel"/>
    <w:tmpl w:val="6722DFD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AF52F0"/>
    <w:multiLevelType w:val="hybridMultilevel"/>
    <w:tmpl w:val="ED5A41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AD261A9"/>
    <w:multiLevelType w:val="hybridMultilevel"/>
    <w:tmpl w:val="91248EC0"/>
    <w:lvl w:ilvl="0" w:tplc="B09AA2A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C240F58"/>
    <w:multiLevelType w:val="multilevel"/>
    <w:tmpl w:val="A9A6BB44"/>
    <w:styleLink w:val="1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CF038B9"/>
    <w:multiLevelType w:val="hybridMultilevel"/>
    <w:tmpl w:val="65F24E7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D5D7DF2"/>
    <w:multiLevelType w:val="hybridMultilevel"/>
    <w:tmpl w:val="96CA27FE"/>
    <w:lvl w:ilvl="0" w:tplc="0BFE60A4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751845"/>
    <w:multiLevelType w:val="hybridMultilevel"/>
    <w:tmpl w:val="999EBFE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7E429A"/>
    <w:multiLevelType w:val="hybridMultilevel"/>
    <w:tmpl w:val="819C9EE4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2" w15:restartNumberingAfterBreak="0">
    <w:nsid w:val="65F376C4"/>
    <w:multiLevelType w:val="hybridMultilevel"/>
    <w:tmpl w:val="145664E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5" w15:restartNumberingAfterBreak="0">
    <w:nsid w:val="6C0E2E75"/>
    <w:multiLevelType w:val="hybridMultilevel"/>
    <w:tmpl w:val="DD3E47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06E70CD"/>
    <w:multiLevelType w:val="hybridMultilevel"/>
    <w:tmpl w:val="4ECC3EEE"/>
    <w:lvl w:ilvl="0" w:tplc="041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F13A73"/>
    <w:multiLevelType w:val="hybridMultilevel"/>
    <w:tmpl w:val="3D6EFFDA"/>
    <w:lvl w:ilvl="0" w:tplc="04190009">
      <w:start w:val="1"/>
      <w:numFmt w:val="bullet"/>
      <w:lvlText w:val="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78FD43FB"/>
    <w:multiLevelType w:val="hybridMultilevel"/>
    <w:tmpl w:val="5284EC7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22725"/>
    <w:multiLevelType w:val="hybridMultilevel"/>
    <w:tmpl w:val="DBCCBC8C"/>
    <w:lvl w:ilvl="0" w:tplc="0BFE60A4">
      <w:start w:val="1"/>
      <w:numFmt w:val="decimal"/>
      <w:lvlText w:val="%1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C4E0F32"/>
    <w:multiLevelType w:val="hybridMultilevel"/>
    <w:tmpl w:val="37729C7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5"/>
  </w:num>
  <w:num w:numId="2">
    <w:abstractNumId w:val="0"/>
  </w:num>
  <w:num w:numId="3">
    <w:abstractNumId w:val="37"/>
  </w:num>
  <w:num w:numId="4">
    <w:abstractNumId w:val="3"/>
  </w:num>
  <w:num w:numId="5">
    <w:abstractNumId w:val="14"/>
  </w:num>
  <w:num w:numId="6">
    <w:abstractNumId w:val="12"/>
  </w:num>
  <w:num w:numId="7">
    <w:abstractNumId w:val="28"/>
  </w:num>
  <w:num w:numId="8">
    <w:abstractNumId w:val="2"/>
  </w:num>
  <w:num w:numId="9">
    <w:abstractNumId w:val="33"/>
  </w:num>
  <w:num w:numId="10">
    <w:abstractNumId w:val="34"/>
  </w:num>
  <w:num w:numId="11">
    <w:abstractNumId w:val="1"/>
  </w:num>
  <w:num w:numId="12">
    <w:abstractNumId w:val="26"/>
  </w:num>
  <w:num w:numId="13">
    <w:abstractNumId w:val="39"/>
  </w:num>
  <w:num w:numId="14">
    <w:abstractNumId w:val="11"/>
  </w:num>
  <w:num w:numId="15">
    <w:abstractNumId w:val="5"/>
  </w:num>
  <w:num w:numId="16">
    <w:abstractNumId w:val="32"/>
  </w:num>
  <w:num w:numId="17">
    <w:abstractNumId w:val="22"/>
  </w:num>
  <w:num w:numId="18">
    <w:abstractNumId w:val="10"/>
  </w:num>
  <w:num w:numId="19">
    <w:abstractNumId w:val="30"/>
  </w:num>
  <w:num w:numId="20">
    <w:abstractNumId w:val="36"/>
  </w:num>
  <w:num w:numId="21">
    <w:abstractNumId w:val="38"/>
  </w:num>
  <w:num w:numId="22">
    <w:abstractNumId w:val="23"/>
  </w:num>
  <w:num w:numId="23">
    <w:abstractNumId w:val="4"/>
  </w:num>
  <w:num w:numId="24">
    <w:abstractNumId w:val="29"/>
  </w:num>
  <w:num w:numId="25">
    <w:abstractNumId w:val="6"/>
  </w:num>
  <w:num w:numId="26">
    <w:abstractNumId w:val="40"/>
  </w:num>
  <w:num w:numId="27">
    <w:abstractNumId w:val="17"/>
  </w:num>
  <w:num w:numId="28">
    <w:abstractNumId w:val="21"/>
  </w:num>
  <w:num w:numId="29">
    <w:abstractNumId w:val="20"/>
  </w:num>
  <w:num w:numId="30">
    <w:abstractNumId w:val="19"/>
  </w:num>
  <w:num w:numId="31">
    <w:abstractNumId w:val="35"/>
  </w:num>
  <w:num w:numId="32">
    <w:abstractNumId w:val="16"/>
  </w:num>
  <w:num w:numId="33">
    <w:abstractNumId w:val="18"/>
  </w:num>
  <w:num w:numId="34">
    <w:abstractNumId w:val="41"/>
  </w:num>
  <w:num w:numId="35">
    <w:abstractNumId w:val="25"/>
  </w:num>
  <w:num w:numId="36">
    <w:abstractNumId w:val="8"/>
  </w:num>
  <w:num w:numId="37">
    <w:abstractNumId w:val="13"/>
  </w:num>
  <w:num w:numId="38">
    <w:abstractNumId w:val="27"/>
  </w:num>
  <w:num w:numId="39">
    <w:abstractNumId w:val="31"/>
  </w:num>
  <w:num w:numId="40">
    <w:abstractNumId w:val="7"/>
  </w:num>
  <w:num w:numId="41">
    <w:abstractNumId w:val="9"/>
  </w:num>
  <w:num w:numId="42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DA"/>
    <w:rsid w:val="00004209"/>
    <w:rsid w:val="000042E5"/>
    <w:rsid w:val="00015D19"/>
    <w:rsid w:val="00021E27"/>
    <w:rsid w:val="0002426C"/>
    <w:rsid w:val="00035A71"/>
    <w:rsid w:val="00035C4C"/>
    <w:rsid w:val="00052A7B"/>
    <w:rsid w:val="0006172D"/>
    <w:rsid w:val="00062D4D"/>
    <w:rsid w:val="00076198"/>
    <w:rsid w:val="0007643E"/>
    <w:rsid w:val="00082B99"/>
    <w:rsid w:val="00090579"/>
    <w:rsid w:val="00095870"/>
    <w:rsid w:val="000B1F41"/>
    <w:rsid w:val="000C5B72"/>
    <w:rsid w:val="000F2D0C"/>
    <w:rsid w:val="000F2FBC"/>
    <w:rsid w:val="000F4C84"/>
    <w:rsid w:val="0010695E"/>
    <w:rsid w:val="001079A3"/>
    <w:rsid w:val="00111693"/>
    <w:rsid w:val="00115CE4"/>
    <w:rsid w:val="001324E2"/>
    <w:rsid w:val="00135895"/>
    <w:rsid w:val="0014029C"/>
    <w:rsid w:val="00146DDF"/>
    <w:rsid w:val="00151BEC"/>
    <w:rsid w:val="0015344E"/>
    <w:rsid w:val="00155422"/>
    <w:rsid w:val="00162375"/>
    <w:rsid w:val="0016468D"/>
    <w:rsid w:val="00173F2B"/>
    <w:rsid w:val="0017518D"/>
    <w:rsid w:val="00186518"/>
    <w:rsid w:val="001A0C3B"/>
    <w:rsid w:val="001B1B03"/>
    <w:rsid w:val="001B32F7"/>
    <w:rsid w:val="001C00CB"/>
    <w:rsid w:val="001C5F02"/>
    <w:rsid w:val="001E6E38"/>
    <w:rsid w:val="001F3FC0"/>
    <w:rsid w:val="0020070E"/>
    <w:rsid w:val="00202061"/>
    <w:rsid w:val="00211E98"/>
    <w:rsid w:val="00223804"/>
    <w:rsid w:val="00232E48"/>
    <w:rsid w:val="002333BD"/>
    <w:rsid w:val="00237B61"/>
    <w:rsid w:val="00244F00"/>
    <w:rsid w:val="0024620D"/>
    <w:rsid w:val="0025052E"/>
    <w:rsid w:val="002523D2"/>
    <w:rsid w:val="0025334A"/>
    <w:rsid w:val="002605FB"/>
    <w:rsid w:val="002615D4"/>
    <w:rsid w:val="002622D3"/>
    <w:rsid w:val="00276D44"/>
    <w:rsid w:val="0028004D"/>
    <w:rsid w:val="00283455"/>
    <w:rsid w:val="002860B2"/>
    <w:rsid w:val="0028679B"/>
    <w:rsid w:val="00294F66"/>
    <w:rsid w:val="002A7F84"/>
    <w:rsid w:val="002B2BA0"/>
    <w:rsid w:val="002B6A1E"/>
    <w:rsid w:val="002C02BA"/>
    <w:rsid w:val="002C33ED"/>
    <w:rsid w:val="002C6430"/>
    <w:rsid w:val="002C6EB2"/>
    <w:rsid w:val="002D1672"/>
    <w:rsid w:val="002D419D"/>
    <w:rsid w:val="002D5C58"/>
    <w:rsid w:val="002E3419"/>
    <w:rsid w:val="002E373A"/>
    <w:rsid w:val="002E4322"/>
    <w:rsid w:val="002E5CC5"/>
    <w:rsid w:val="002F2AF1"/>
    <w:rsid w:val="00303CEE"/>
    <w:rsid w:val="00312B77"/>
    <w:rsid w:val="00327A23"/>
    <w:rsid w:val="003307F2"/>
    <w:rsid w:val="0034064D"/>
    <w:rsid w:val="00345312"/>
    <w:rsid w:val="003733F8"/>
    <w:rsid w:val="0037417C"/>
    <w:rsid w:val="00384ECC"/>
    <w:rsid w:val="003908A2"/>
    <w:rsid w:val="00395639"/>
    <w:rsid w:val="00395E46"/>
    <w:rsid w:val="00395E78"/>
    <w:rsid w:val="003B0E18"/>
    <w:rsid w:val="003B1AE6"/>
    <w:rsid w:val="003B2153"/>
    <w:rsid w:val="003B3E40"/>
    <w:rsid w:val="003B7418"/>
    <w:rsid w:val="003C218B"/>
    <w:rsid w:val="003D4B52"/>
    <w:rsid w:val="003E4132"/>
    <w:rsid w:val="003E4C7B"/>
    <w:rsid w:val="003E6F5F"/>
    <w:rsid w:val="003F2778"/>
    <w:rsid w:val="003F605E"/>
    <w:rsid w:val="0040671E"/>
    <w:rsid w:val="00406F08"/>
    <w:rsid w:val="004156CB"/>
    <w:rsid w:val="0042207E"/>
    <w:rsid w:val="00427298"/>
    <w:rsid w:val="00431E7E"/>
    <w:rsid w:val="00433B97"/>
    <w:rsid w:val="0043722C"/>
    <w:rsid w:val="00437C4C"/>
    <w:rsid w:val="00464FB5"/>
    <w:rsid w:val="00475C3D"/>
    <w:rsid w:val="004804AF"/>
    <w:rsid w:val="00491F12"/>
    <w:rsid w:val="00492C70"/>
    <w:rsid w:val="00497F6F"/>
    <w:rsid w:val="004A206D"/>
    <w:rsid w:val="004B1A55"/>
    <w:rsid w:val="004B2BC2"/>
    <w:rsid w:val="004B321D"/>
    <w:rsid w:val="004B37E8"/>
    <w:rsid w:val="004B5CD2"/>
    <w:rsid w:val="004C7329"/>
    <w:rsid w:val="004F1D5E"/>
    <w:rsid w:val="004F2304"/>
    <w:rsid w:val="004F2A89"/>
    <w:rsid w:val="004F7F88"/>
    <w:rsid w:val="00516DFF"/>
    <w:rsid w:val="0052494D"/>
    <w:rsid w:val="005370E5"/>
    <w:rsid w:val="00543F39"/>
    <w:rsid w:val="00544F2D"/>
    <w:rsid w:val="00551AA4"/>
    <w:rsid w:val="00596F41"/>
    <w:rsid w:val="005A0CF0"/>
    <w:rsid w:val="005C0939"/>
    <w:rsid w:val="005C1D89"/>
    <w:rsid w:val="005C5AA3"/>
    <w:rsid w:val="005D1334"/>
    <w:rsid w:val="005D2800"/>
    <w:rsid w:val="005E4F2A"/>
    <w:rsid w:val="00607A39"/>
    <w:rsid w:val="00615512"/>
    <w:rsid w:val="00615C1C"/>
    <w:rsid w:val="006229B5"/>
    <w:rsid w:val="00654589"/>
    <w:rsid w:val="0066507E"/>
    <w:rsid w:val="00674524"/>
    <w:rsid w:val="006825DC"/>
    <w:rsid w:val="0069335E"/>
    <w:rsid w:val="006973FA"/>
    <w:rsid w:val="006A0696"/>
    <w:rsid w:val="006A0DA0"/>
    <w:rsid w:val="006A6AB2"/>
    <w:rsid w:val="006B3E75"/>
    <w:rsid w:val="006B4971"/>
    <w:rsid w:val="006C1BF1"/>
    <w:rsid w:val="006C7A54"/>
    <w:rsid w:val="006D431B"/>
    <w:rsid w:val="006E5D36"/>
    <w:rsid w:val="006E6027"/>
    <w:rsid w:val="006E7B40"/>
    <w:rsid w:val="006F2D64"/>
    <w:rsid w:val="006F2DE7"/>
    <w:rsid w:val="006F5F48"/>
    <w:rsid w:val="00703584"/>
    <w:rsid w:val="00707322"/>
    <w:rsid w:val="0071183B"/>
    <w:rsid w:val="007246FB"/>
    <w:rsid w:val="007355FE"/>
    <w:rsid w:val="0074129F"/>
    <w:rsid w:val="00754A7D"/>
    <w:rsid w:val="007654AD"/>
    <w:rsid w:val="00765A07"/>
    <w:rsid w:val="00770FF5"/>
    <w:rsid w:val="007821D0"/>
    <w:rsid w:val="0078465D"/>
    <w:rsid w:val="007A6833"/>
    <w:rsid w:val="007C0803"/>
    <w:rsid w:val="007C2F6E"/>
    <w:rsid w:val="007C378E"/>
    <w:rsid w:val="007C37ED"/>
    <w:rsid w:val="007D0198"/>
    <w:rsid w:val="007D0609"/>
    <w:rsid w:val="007E1A39"/>
    <w:rsid w:val="007E1BA0"/>
    <w:rsid w:val="007F03E4"/>
    <w:rsid w:val="007F0C4F"/>
    <w:rsid w:val="007F6D88"/>
    <w:rsid w:val="008045D8"/>
    <w:rsid w:val="0080625F"/>
    <w:rsid w:val="00821C69"/>
    <w:rsid w:val="008244CC"/>
    <w:rsid w:val="008246E8"/>
    <w:rsid w:val="008302C7"/>
    <w:rsid w:val="00830F2D"/>
    <w:rsid w:val="00836720"/>
    <w:rsid w:val="008407EF"/>
    <w:rsid w:val="00840887"/>
    <w:rsid w:val="00841440"/>
    <w:rsid w:val="00843BA0"/>
    <w:rsid w:val="0085252D"/>
    <w:rsid w:val="00853432"/>
    <w:rsid w:val="00856000"/>
    <w:rsid w:val="0085737B"/>
    <w:rsid w:val="00860279"/>
    <w:rsid w:val="00864199"/>
    <w:rsid w:val="00865A17"/>
    <w:rsid w:val="00871A6F"/>
    <w:rsid w:val="0089127C"/>
    <w:rsid w:val="0089221D"/>
    <w:rsid w:val="00894099"/>
    <w:rsid w:val="00897BE4"/>
    <w:rsid w:val="008A7B55"/>
    <w:rsid w:val="008B32AB"/>
    <w:rsid w:val="008D35AA"/>
    <w:rsid w:val="008D3D76"/>
    <w:rsid w:val="009062F5"/>
    <w:rsid w:val="00906F35"/>
    <w:rsid w:val="00917645"/>
    <w:rsid w:val="00917D90"/>
    <w:rsid w:val="0093477C"/>
    <w:rsid w:val="00943C34"/>
    <w:rsid w:val="00953736"/>
    <w:rsid w:val="00956B31"/>
    <w:rsid w:val="00960867"/>
    <w:rsid w:val="00960B56"/>
    <w:rsid w:val="009708B4"/>
    <w:rsid w:val="009723E1"/>
    <w:rsid w:val="00985035"/>
    <w:rsid w:val="009A18BB"/>
    <w:rsid w:val="009A77CB"/>
    <w:rsid w:val="009B1702"/>
    <w:rsid w:val="009B1EC9"/>
    <w:rsid w:val="009B7797"/>
    <w:rsid w:val="009C0CF1"/>
    <w:rsid w:val="009C3B1B"/>
    <w:rsid w:val="009C6B47"/>
    <w:rsid w:val="009E30FF"/>
    <w:rsid w:val="009E7004"/>
    <w:rsid w:val="009F270C"/>
    <w:rsid w:val="009F5065"/>
    <w:rsid w:val="00A14E67"/>
    <w:rsid w:val="00A2111C"/>
    <w:rsid w:val="00A22324"/>
    <w:rsid w:val="00A233A8"/>
    <w:rsid w:val="00A27137"/>
    <w:rsid w:val="00A357C2"/>
    <w:rsid w:val="00A429DD"/>
    <w:rsid w:val="00A45F96"/>
    <w:rsid w:val="00A52439"/>
    <w:rsid w:val="00A64183"/>
    <w:rsid w:val="00A66B91"/>
    <w:rsid w:val="00A67722"/>
    <w:rsid w:val="00A718DA"/>
    <w:rsid w:val="00A77C9C"/>
    <w:rsid w:val="00A91747"/>
    <w:rsid w:val="00A92A17"/>
    <w:rsid w:val="00AC5655"/>
    <w:rsid w:val="00AC59C1"/>
    <w:rsid w:val="00AD03B8"/>
    <w:rsid w:val="00AD03E2"/>
    <w:rsid w:val="00AE029F"/>
    <w:rsid w:val="00AE243B"/>
    <w:rsid w:val="00AE3E27"/>
    <w:rsid w:val="00AE53D9"/>
    <w:rsid w:val="00AF1761"/>
    <w:rsid w:val="00B12115"/>
    <w:rsid w:val="00B13B4B"/>
    <w:rsid w:val="00B141A3"/>
    <w:rsid w:val="00B15080"/>
    <w:rsid w:val="00B176E1"/>
    <w:rsid w:val="00B233EF"/>
    <w:rsid w:val="00B30884"/>
    <w:rsid w:val="00B47AD1"/>
    <w:rsid w:val="00B8290F"/>
    <w:rsid w:val="00B968FE"/>
    <w:rsid w:val="00BB488F"/>
    <w:rsid w:val="00BC10CF"/>
    <w:rsid w:val="00BE19C9"/>
    <w:rsid w:val="00BE1C48"/>
    <w:rsid w:val="00BE57F4"/>
    <w:rsid w:val="00BE65F1"/>
    <w:rsid w:val="00BF4ECC"/>
    <w:rsid w:val="00C16063"/>
    <w:rsid w:val="00C174D6"/>
    <w:rsid w:val="00C36F05"/>
    <w:rsid w:val="00C469D8"/>
    <w:rsid w:val="00C47916"/>
    <w:rsid w:val="00C5031D"/>
    <w:rsid w:val="00C508B8"/>
    <w:rsid w:val="00C53ADA"/>
    <w:rsid w:val="00C560EA"/>
    <w:rsid w:val="00C56BF6"/>
    <w:rsid w:val="00C572EA"/>
    <w:rsid w:val="00C6297E"/>
    <w:rsid w:val="00C64E6B"/>
    <w:rsid w:val="00C65A1F"/>
    <w:rsid w:val="00C76C0C"/>
    <w:rsid w:val="00C77E41"/>
    <w:rsid w:val="00C85A76"/>
    <w:rsid w:val="00C9058D"/>
    <w:rsid w:val="00C95B50"/>
    <w:rsid w:val="00CA5C49"/>
    <w:rsid w:val="00CB0D68"/>
    <w:rsid w:val="00CC3C1A"/>
    <w:rsid w:val="00CC6360"/>
    <w:rsid w:val="00CC7CBC"/>
    <w:rsid w:val="00CD71D7"/>
    <w:rsid w:val="00CE2DA2"/>
    <w:rsid w:val="00CF42D8"/>
    <w:rsid w:val="00D05F0D"/>
    <w:rsid w:val="00D139C3"/>
    <w:rsid w:val="00D27157"/>
    <w:rsid w:val="00D27B12"/>
    <w:rsid w:val="00D313FD"/>
    <w:rsid w:val="00D32446"/>
    <w:rsid w:val="00D351F5"/>
    <w:rsid w:val="00D42B6B"/>
    <w:rsid w:val="00D47499"/>
    <w:rsid w:val="00D50759"/>
    <w:rsid w:val="00D5217D"/>
    <w:rsid w:val="00D60F71"/>
    <w:rsid w:val="00D677A5"/>
    <w:rsid w:val="00D75413"/>
    <w:rsid w:val="00D946E4"/>
    <w:rsid w:val="00DA05B7"/>
    <w:rsid w:val="00DA39E9"/>
    <w:rsid w:val="00DA576F"/>
    <w:rsid w:val="00DB66C1"/>
    <w:rsid w:val="00DC112E"/>
    <w:rsid w:val="00DC4F26"/>
    <w:rsid w:val="00DD0D66"/>
    <w:rsid w:val="00DD3E93"/>
    <w:rsid w:val="00DE0D43"/>
    <w:rsid w:val="00DE2CBB"/>
    <w:rsid w:val="00DF41AC"/>
    <w:rsid w:val="00DF4294"/>
    <w:rsid w:val="00E01631"/>
    <w:rsid w:val="00E12CA7"/>
    <w:rsid w:val="00E1772B"/>
    <w:rsid w:val="00E216D2"/>
    <w:rsid w:val="00E25C6E"/>
    <w:rsid w:val="00E30B8B"/>
    <w:rsid w:val="00E3574F"/>
    <w:rsid w:val="00E360D4"/>
    <w:rsid w:val="00E54C4E"/>
    <w:rsid w:val="00E60CC4"/>
    <w:rsid w:val="00E631D0"/>
    <w:rsid w:val="00E654CA"/>
    <w:rsid w:val="00E675B9"/>
    <w:rsid w:val="00E802CE"/>
    <w:rsid w:val="00E80FFE"/>
    <w:rsid w:val="00E86279"/>
    <w:rsid w:val="00E901C5"/>
    <w:rsid w:val="00EA26EF"/>
    <w:rsid w:val="00EA4076"/>
    <w:rsid w:val="00EB07F7"/>
    <w:rsid w:val="00EB1508"/>
    <w:rsid w:val="00EC03D0"/>
    <w:rsid w:val="00EE0CA7"/>
    <w:rsid w:val="00EF09B7"/>
    <w:rsid w:val="00EF4ADA"/>
    <w:rsid w:val="00F03722"/>
    <w:rsid w:val="00F04F1E"/>
    <w:rsid w:val="00F102DA"/>
    <w:rsid w:val="00F17D6E"/>
    <w:rsid w:val="00F2105D"/>
    <w:rsid w:val="00F224DB"/>
    <w:rsid w:val="00F22F00"/>
    <w:rsid w:val="00F37CDE"/>
    <w:rsid w:val="00F425F6"/>
    <w:rsid w:val="00F45D65"/>
    <w:rsid w:val="00F52F00"/>
    <w:rsid w:val="00F536DF"/>
    <w:rsid w:val="00F570B7"/>
    <w:rsid w:val="00F61ED0"/>
    <w:rsid w:val="00F67AC2"/>
    <w:rsid w:val="00F72418"/>
    <w:rsid w:val="00F72D85"/>
    <w:rsid w:val="00F7377D"/>
    <w:rsid w:val="00F74364"/>
    <w:rsid w:val="00F87135"/>
    <w:rsid w:val="00F87153"/>
    <w:rsid w:val="00F87893"/>
    <w:rsid w:val="00F91A1E"/>
    <w:rsid w:val="00F93A83"/>
    <w:rsid w:val="00F9439F"/>
    <w:rsid w:val="00FB131D"/>
    <w:rsid w:val="00FB5D42"/>
    <w:rsid w:val="00FC3564"/>
    <w:rsid w:val="00FC63F4"/>
    <w:rsid w:val="00FD29C1"/>
    <w:rsid w:val="00FD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4E8964-1EE7-425C-8512-822571B8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1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1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2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3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6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4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4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4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4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hps">
    <w:name w:val="hps"/>
    <w:basedOn w:val="a5"/>
    <w:rsid w:val="006F2DE7"/>
  </w:style>
  <w:style w:type="character" w:customStyle="1" w:styleId="shorttext">
    <w:name w:val="short_text"/>
    <w:basedOn w:val="a5"/>
    <w:rsid w:val="006F2DE7"/>
  </w:style>
  <w:style w:type="numbering" w:customStyle="1" w:styleId="10">
    <w:name w:val="Текущий список1"/>
    <w:rsid w:val="007355FE"/>
    <w:pPr>
      <w:numPr>
        <w:numId w:val="12"/>
      </w:numPr>
    </w:pPr>
  </w:style>
  <w:style w:type="character" w:customStyle="1" w:styleId="310">
    <w:name w:val="Заголовок 3 Знак1"/>
    <w:rsid w:val="00CC3C1A"/>
    <w:rPr>
      <w:rFonts w:cs="Arial"/>
      <w:b/>
      <w:bCs/>
      <w:sz w:val="28"/>
      <w:szCs w:val="26"/>
      <w:lang w:val="ru-RU" w:eastAsia="ru-RU" w:bidi="ar-SA"/>
    </w:rPr>
  </w:style>
  <w:style w:type="character" w:styleId="aff9">
    <w:name w:val="Strong"/>
    <w:basedOn w:val="a5"/>
    <w:uiPriority w:val="22"/>
    <w:qFormat/>
    <w:locked/>
    <w:rsid w:val="00F17D6E"/>
    <w:rPr>
      <w:b/>
      <w:bCs/>
    </w:rPr>
  </w:style>
  <w:style w:type="character" w:styleId="affa">
    <w:name w:val="Emphasis"/>
    <w:basedOn w:val="a5"/>
    <w:uiPriority w:val="20"/>
    <w:qFormat/>
    <w:locked/>
    <w:rsid w:val="00F17D6E"/>
    <w:rPr>
      <w:i/>
      <w:iCs/>
    </w:rPr>
  </w:style>
  <w:style w:type="character" w:customStyle="1" w:styleId="affb">
    <w:name w:val="Обычный курсив"/>
    <w:rsid w:val="0007643E"/>
    <w:rPr>
      <w:i/>
      <w:iCs/>
    </w:rPr>
  </w:style>
  <w:style w:type="character" w:customStyle="1" w:styleId="apple-converted-space">
    <w:name w:val="apple-converted-space"/>
    <w:basedOn w:val="a5"/>
    <w:rsid w:val="00491F12"/>
  </w:style>
  <w:style w:type="character" w:styleId="affc">
    <w:name w:val="FollowedHyperlink"/>
    <w:basedOn w:val="a5"/>
    <w:uiPriority w:val="99"/>
    <w:semiHidden/>
    <w:unhideWhenUsed/>
    <w:locked/>
    <w:rsid w:val="00EE0CA7"/>
    <w:rPr>
      <w:color w:val="800080" w:themeColor="followedHyperlink"/>
      <w:u w:val="single"/>
    </w:rPr>
  </w:style>
  <w:style w:type="paragraph" w:customStyle="1" w:styleId="affd">
    <w:name w:val="По умолчанию"/>
    <w:rsid w:val="00A77C9C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Helvetica" w:eastAsia="Helvetica" w:hAnsi="Helvetica" w:cs="Helvetica"/>
      <w:color w:val="000000"/>
      <w:bdr w:val="nil"/>
      <w:lang w:val="en-US" w:eastAsia="en-US"/>
    </w:rPr>
  </w:style>
  <w:style w:type="character" w:customStyle="1" w:styleId="Hyperlink0">
    <w:name w:val="Hyperlink.0"/>
    <w:basedOn w:val="a5"/>
    <w:rsid w:val="00A77C9C"/>
    <w:rPr>
      <w:sz w:val="28"/>
      <w:szCs w:val="28"/>
    </w:rPr>
  </w:style>
  <w:style w:type="paragraph" w:customStyle="1" w:styleId="affe">
    <w:name w:val="a"/>
    <w:basedOn w:val="a4"/>
    <w:rsid w:val="0017518D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0"/>
      <w:szCs w:val="20"/>
    </w:rPr>
  </w:style>
  <w:style w:type="paragraph" w:styleId="HTML">
    <w:name w:val="HTML Preformatted"/>
    <w:basedOn w:val="a4"/>
    <w:link w:val="HTML0"/>
    <w:uiPriority w:val="99"/>
    <w:semiHidden/>
    <w:unhideWhenUsed/>
    <w:locked/>
    <w:rsid w:val="00EB1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EB1508"/>
    <w:rPr>
      <w:rFonts w:ascii="Courier New" w:eastAsia="Times New Roman" w:hAnsi="Courier New" w:cs="Courier New"/>
      <w:sz w:val="20"/>
      <w:szCs w:val="20"/>
    </w:rPr>
  </w:style>
  <w:style w:type="paragraph" w:customStyle="1" w:styleId="a00">
    <w:name w:val="a0"/>
    <w:basedOn w:val="a4"/>
    <w:rsid w:val="00492C70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F7F45-C5AB-415A-B008-E54523ACC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474</TotalTime>
  <Pages>1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Timur</dc:creator>
  <cp:lastModifiedBy>Евгений Проценко</cp:lastModifiedBy>
  <cp:revision>16</cp:revision>
  <cp:lastPrinted>2016-12-01T15:54:00Z</cp:lastPrinted>
  <dcterms:created xsi:type="dcterms:W3CDTF">2016-11-07T14:55:00Z</dcterms:created>
  <dcterms:modified xsi:type="dcterms:W3CDTF">2016-12-01T17:03:00Z</dcterms:modified>
</cp:coreProperties>
</file>